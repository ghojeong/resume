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B2D0" w14:textId="6F1E0F5F" w:rsidR="00C067C5" w:rsidRPr="001E1F33" w:rsidRDefault="00CF3CBD">
      <w:pPr>
        <w:pStyle w:val="a5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고정완</w:t>
      </w:r>
    </w:p>
    <w:tbl>
      <w:tblPr>
        <w:tblStyle w:val="aa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연락처 정보 표"/>
      </w:tblPr>
      <w:tblGrid>
        <w:gridCol w:w="8738"/>
      </w:tblGrid>
      <w:tr w:rsidR="00260D3F" w:rsidRPr="001E1F33" w14:paraId="714885CA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069AE18" w14:textId="4F94F4CC" w:rsidR="00CB6772" w:rsidRPr="001E1F33" w:rsidRDefault="00000000" w:rsidP="00CF3CBD">
            <w:pPr>
              <w:pStyle w:val="ad"/>
              <w:spacing w:after="0"/>
              <w:ind w:right="0"/>
              <w:rPr>
                <w:rFonts w:ascii="맑은 고딕" w:hAnsi="맑은 고딕"/>
                <w:noProof/>
              </w:rPr>
            </w:pPr>
            <w:hyperlink r:id="rId10" w:history="1">
              <w:r w:rsidR="00CF3CBD" w:rsidRPr="00BA7796">
                <w:rPr>
                  <w:rStyle w:val="aff7"/>
                  <w:rFonts w:ascii="맑은 고딕" w:hAnsi="맑은 고딕"/>
                  <w:noProof/>
                  <w:lang w:bidi="ko-KR"/>
                </w:rPr>
                <w:t>rhwjddhks@gmail.com</w:t>
              </w:r>
            </w:hyperlink>
            <w:r w:rsidR="007559B1" w:rsidRPr="001E1F33">
              <w:rPr>
                <w:rFonts w:ascii="맑은 고딕" w:hAnsi="맑은 고딕" w:hint="eastAsia"/>
                <w:noProof/>
                <w:lang w:bidi="ko-KR"/>
              </w:rPr>
              <w:t xml:space="preserve"> | </w:t>
            </w:r>
            <w:r w:rsidR="00590653">
              <w:t>01</w:t>
            </w:r>
            <w:r w:rsidR="00CF3CBD">
              <w:t>0-3878-1459</w:t>
            </w:r>
            <w:r w:rsidR="007559B1" w:rsidRPr="001E1F33">
              <w:rPr>
                <w:rFonts w:ascii="맑은 고딕" w:hAnsi="맑은 고딕" w:hint="eastAsia"/>
                <w:noProof/>
                <w:lang w:bidi="ko-KR"/>
              </w:rPr>
              <w:t xml:space="preserve"> | </w:t>
            </w:r>
            <w:hyperlink r:id="rId11" w:history="1">
              <w:r w:rsidR="00CF3CBD" w:rsidRPr="00BA7796">
                <w:rPr>
                  <w:rStyle w:val="aff7"/>
                  <w:rFonts w:ascii="맑은 고딕" w:hAnsi="맑은 고딕" w:hint="eastAsia"/>
                  <w:noProof/>
                  <w:lang w:bidi="ko-KR"/>
                </w:rPr>
                <w:t>www</w:t>
              </w:r>
              <w:r w:rsidR="00CF3CBD" w:rsidRPr="00BA7796">
                <w:rPr>
                  <w:rStyle w:val="aff7"/>
                  <w:rFonts w:ascii="맑은 고딕" w:hAnsi="맑은 고딕"/>
                  <w:noProof/>
                  <w:lang w:bidi="ko-KR"/>
                </w:rPr>
                <w:t>.github</w:t>
              </w:r>
              <w:r w:rsidR="00CF3CBD" w:rsidRPr="00BA7796">
                <w:rPr>
                  <w:rStyle w:val="aff7"/>
                  <w:rFonts w:ascii="맑은 고딕" w:hAnsi="맑은 고딕" w:hint="eastAsia"/>
                  <w:noProof/>
                  <w:lang w:bidi="ko-KR"/>
                </w:rPr>
                <w:t>.com/</w:t>
              </w:r>
              <w:r w:rsidR="00CF3CBD" w:rsidRPr="00BA7796">
                <w:rPr>
                  <w:rStyle w:val="aff7"/>
                  <w:rFonts w:ascii="맑은 고딕" w:hAnsi="맑은 고딕"/>
                  <w:noProof/>
                  <w:lang w:bidi="ko-KR"/>
                </w:rPr>
                <w:t>ghojeong</w:t>
              </w:r>
            </w:hyperlink>
            <w:r w:rsidR="007559B1" w:rsidRPr="001E1F33">
              <w:rPr>
                <w:rFonts w:ascii="맑은 고딕" w:hAnsi="맑은 고딕" w:hint="eastAsia"/>
                <w:noProof/>
                <w:lang w:bidi="ko-KR"/>
              </w:rPr>
              <w:t xml:space="preserve"> </w:t>
            </w:r>
          </w:p>
        </w:tc>
      </w:tr>
    </w:tbl>
    <w:sdt>
      <w:sdtPr>
        <w:rPr>
          <w:rFonts w:ascii="맑은 고딕" w:hAnsi="맑은 고딕" w:hint="eastAsia"/>
          <w:noProof/>
        </w:rPr>
        <w:alias w:val="경력 제목:"/>
        <w:tag w:val="경력 제목:"/>
        <w:id w:val="531846414"/>
        <w:placeholder>
          <w:docPart w:val="ACD559B80244FD4B9C8553FC8C154979"/>
        </w:placeholder>
        <w:temporary/>
        <w:showingPlcHdr/>
        <w15:appearance w15:val="hidden"/>
      </w:sdtPr>
      <w:sdtContent>
        <w:p w14:paraId="24A4F93E" w14:textId="77777777" w:rsidR="00984D61" w:rsidRPr="001E1F33" w:rsidRDefault="00984D61" w:rsidP="00984D61">
          <w:pPr>
            <w:pStyle w:val="1"/>
            <w:rPr>
              <w:rFonts w:ascii="맑은 고딕" w:hAnsi="맑은 고딕"/>
              <w:noProof/>
            </w:rPr>
          </w:pPr>
          <w:r w:rsidRPr="001E1F33">
            <w:rPr>
              <w:rFonts w:ascii="바탕" w:eastAsia="바탕" w:hAnsi="바탕" w:cs="바탕" w:hint="eastAsia"/>
              <w:noProof/>
              <w:lang w:val="ko-KR" w:bidi="ko-KR"/>
            </w:rPr>
            <w:t>경력</w:t>
          </w:r>
        </w:p>
      </w:sdtContent>
    </w:sdt>
    <w:tbl>
      <w:tblPr>
        <w:tblStyle w:val="aa"/>
        <w:tblW w:w="5000" w:type="pct"/>
        <w:tblLook w:val="0620" w:firstRow="1" w:lastRow="0" w:firstColumn="0" w:lastColumn="0" w:noHBand="1" w:noVBand="1"/>
        <w:tblDescription w:val="경력 표"/>
      </w:tblPr>
      <w:tblGrid>
        <w:gridCol w:w="1700"/>
        <w:gridCol w:w="7038"/>
      </w:tblGrid>
      <w:tr w:rsidR="00984D61" w:rsidRPr="001E1F33" w14:paraId="1DD9E66B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67FA891A" w14:textId="25C14EE6" w:rsidR="00984D61" w:rsidRPr="001E1F33" w:rsidRDefault="00984D61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/>
                <w:noProof/>
              </w:rPr>
              <w:t>Spring, JPA,</w:t>
            </w:r>
            <w:r>
              <w:rPr>
                <w:rFonts w:ascii="맑은 고딕" w:hAnsi="맑은 고딕"/>
                <w:noProof/>
              </w:rPr>
              <w:br/>
              <w:t>Java 11</w:t>
            </w:r>
          </w:p>
        </w:tc>
        <w:tc>
          <w:tcPr>
            <w:tcW w:w="4027" w:type="pct"/>
          </w:tcPr>
          <w:p w14:paraId="116A9286" w14:textId="5A3DE467" w:rsidR="00984D61" w:rsidRPr="001E1F33" w:rsidRDefault="00764BDD" w:rsidP="005B70F9">
            <w:pPr>
              <w:spacing w:line="240" w:lineRule="auto"/>
              <w:rPr>
                <w:rStyle w:val="ac"/>
                <w:rFonts w:ascii="맑은 고딕" w:hAnsi="맑은 고딕"/>
                <w:noProof/>
              </w:rPr>
            </w:pPr>
            <w:r w:rsidRPr="00764BDD">
              <w:rPr>
                <w:rFonts w:ascii="바탕" w:eastAsia="바탕" w:hAnsi="바탕" w:cs="바탕" w:hint="eastAsia"/>
                <w:noProof/>
                <w:lang w:bidi="ko-KR"/>
              </w:rPr>
              <w:t>D</w:t>
            </w:r>
            <w:r>
              <w:rPr>
                <w:rFonts w:ascii="바탕" w:eastAsia="바탕" w:hAnsi="바탕" w:cs="바탕"/>
                <w:noProof/>
                <w:lang w:bidi="ko-KR"/>
              </w:rPr>
              <w:t>reamfora</w:t>
            </w:r>
            <w:r w:rsidR="00984D61" w:rsidRPr="00764BDD">
              <w:rPr>
                <w:rFonts w:ascii="맑은 고딕" w:hAnsi="맑은 고딕" w:hint="eastAsia"/>
                <w:noProof/>
                <w:lang w:bidi="ko-KR"/>
              </w:rPr>
              <w:t>,</w:t>
            </w:r>
            <w:r>
              <w:rPr>
                <w:rFonts w:ascii="맑은 고딕" w:hAnsi="맑은 고딕"/>
                <w:noProof/>
                <w:lang w:bidi="ko-KR"/>
              </w:rPr>
              <w:t xml:space="preserve"> 2021.0</w:t>
            </w:r>
            <w:r w:rsidR="00E345B8">
              <w:rPr>
                <w:rFonts w:ascii="맑은 고딕" w:hAnsi="맑은 고딕"/>
                <w:noProof/>
                <w:lang w:bidi="ko-KR"/>
              </w:rPr>
              <w:t>8</w:t>
            </w:r>
            <w:r>
              <w:rPr>
                <w:rFonts w:ascii="맑은 고딕" w:hAnsi="맑은 고딕"/>
                <w:noProof/>
                <w:lang w:bidi="ko-KR"/>
              </w:rPr>
              <w:t xml:space="preserve"> ~ </w:t>
            </w:r>
          </w:p>
          <w:p w14:paraId="13A5B446" w14:textId="428067A2" w:rsidR="00812AF8" w:rsidRDefault="005A6A9E" w:rsidP="00812AF8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>1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40127C">
              <w:rPr>
                <w:rFonts w:ascii="바탕" w:eastAsia="바탕" w:hAnsi="바탕" w:cs="바탕" w:hint="eastAsia"/>
                <w:noProof/>
                <w:lang w:bidi="ko-KR"/>
              </w:rPr>
              <w:t>다운로드</w:t>
            </w:r>
            <w:r w:rsidR="00392FCB">
              <w:rPr>
                <w:rFonts w:ascii="바탕" w:eastAsia="바탕" w:hAnsi="바탕" w:cs="바탕" w:hint="eastAsia"/>
                <w:noProof/>
                <w:lang w:bidi="ko-KR"/>
              </w:rPr>
              <w:t xml:space="preserve"> 수</w:t>
            </w:r>
            <w:r w:rsidR="0040127C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40127C">
              <w:rPr>
                <w:rFonts w:ascii="바탕" w:eastAsia="바탕" w:hAnsi="바탕" w:cs="바탕"/>
                <w:noProof/>
                <w:lang w:bidi="ko-KR"/>
              </w:rPr>
              <w:t>180</w:t>
            </w:r>
            <w:r w:rsidR="0040127C">
              <w:rPr>
                <w:rFonts w:ascii="바탕" w:eastAsia="바탕" w:hAnsi="바탕" w:cs="바탕" w:hint="eastAsia"/>
                <w:noProof/>
                <w:lang w:bidi="ko-KR"/>
              </w:rPr>
              <w:t>만,</w:t>
            </w:r>
            <w:r w:rsidR="0040127C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A645B3">
              <w:rPr>
                <w:rFonts w:ascii="바탕" w:eastAsia="바탕" w:hAnsi="바탕" w:cs="바탕" w:hint="eastAsia"/>
                <w:noProof/>
                <w:lang w:bidi="ko-KR"/>
              </w:rPr>
              <w:t xml:space="preserve">서버 </w:t>
            </w:r>
            <w:r w:rsidR="007A100E">
              <w:rPr>
                <w:rFonts w:ascii="바탕" w:eastAsia="바탕" w:hAnsi="바탕" w:cs="바탕"/>
                <w:noProof/>
                <w:lang w:bidi="ko-KR"/>
              </w:rPr>
              <w:t xml:space="preserve">Active Connection </w:t>
            </w:r>
            <w:r w:rsidR="007A100E">
              <w:rPr>
                <w:rFonts w:ascii="바탕" w:eastAsia="바탕" w:hAnsi="바탕" w:cs="바탕" w:hint="eastAsia"/>
                <w:noProof/>
                <w:lang w:bidi="ko-KR"/>
              </w:rPr>
              <w:t xml:space="preserve">이 </w:t>
            </w:r>
            <w:r w:rsidR="007A100E">
              <w:rPr>
                <w:rFonts w:ascii="바탕" w:eastAsia="바탕" w:hAnsi="바탕" w:cs="바탕"/>
                <w:noProof/>
                <w:lang w:bidi="ko-KR"/>
              </w:rPr>
              <w:t>250</w:t>
            </w:r>
            <w:r w:rsidR="003C0A82">
              <w:rPr>
                <w:rFonts w:ascii="바탕" w:eastAsia="바탕" w:hAnsi="바탕" w:cs="바탕"/>
                <w:noProof/>
                <w:lang w:bidi="ko-KR"/>
              </w:rPr>
              <w:t>/sec</w:t>
            </w:r>
            <w:r w:rsidR="005C52EE">
              <w:rPr>
                <w:rFonts w:ascii="바탕" w:eastAsia="바탕" w:hAnsi="바탕" w:cs="바탕" w:hint="eastAsia"/>
                <w:noProof/>
                <w:lang w:bidi="ko-KR"/>
              </w:rPr>
              <w:t>인</w:t>
            </w:r>
            <w:r w:rsidR="00812AF8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2C4BAF">
              <w:rPr>
                <w:rFonts w:ascii="바탕" w:eastAsia="바탕" w:hAnsi="바탕" w:cs="바탕" w:hint="eastAsia"/>
                <w:noProof/>
                <w:lang w:bidi="ko-KR"/>
              </w:rPr>
              <w:t>앱</w:t>
            </w:r>
            <w:r w:rsidR="00392FCB">
              <w:rPr>
                <w:rFonts w:ascii="바탕" w:eastAsia="바탕" w:hAnsi="바탕" w:cs="바탕" w:hint="eastAsia"/>
                <w:noProof/>
                <w:lang w:bidi="ko-KR"/>
              </w:rPr>
              <w:t xml:space="preserve">의 </w:t>
            </w:r>
            <w:r w:rsidR="007A100E">
              <w:rPr>
                <w:rFonts w:ascii="바탕" w:eastAsia="바탕" w:hAnsi="바탕" w:cs="바탕"/>
                <w:noProof/>
                <w:lang w:bidi="ko-KR"/>
              </w:rPr>
              <w:t>API</w:t>
            </w:r>
            <w:r w:rsidR="007A100E">
              <w:rPr>
                <w:rFonts w:ascii="바탕" w:eastAsia="바탕" w:hAnsi="바탕" w:cs="바탕" w:hint="eastAsia"/>
                <w:noProof/>
                <w:lang w:bidi="ko-KR"/>
              </w:rPr>
              <w:t xml:space="preserve"> 개발,</w:t>
            </w:r>
            <w:r w:rsidR="007A100E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7A100E">
              <w:rPr>
                <w:rFonts w:ascii="바탕" w:eastAsia="바탕" w:hAnsi="바탕" w:cs="바탕" w:hint="eastAsia"/>
                <w:noProof/>
                <w:lang w:bidi="ko-KR"/>
              </w:rPr>
              <w:t>D</w:t>
            </w:r>
            <w:r w:rsidR="007A100E">
              <w:rPr>
                <w:rFonts w:ascii="바탕" w:eastAsia="바탕" w:hAnsi="바탕" w:cs="바탕"/>
                <w:noProof/>
                <w:lang w:bidi="ko-KR"/>
              </w:rPr>
              <w:t xml:space="preserve">B </w:t>
            </w:r>
            <w:r w:rsidR="007A100E">
              <w:rPr>
                <w:rFonts w:ascii="바탕" w:eastAsia="바탕" w:hAnsi="바탕" w:cs="바탕" w:hint="eastAsia"/>
                <w:noProof/>
                <w:lang w:bidi="ko-KR"/>
              </w:rPr>
              <w:t>관리,</w:t>
            </w:r>
            <w:r w:rsidR="007A100E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7A100E">
              <w:rPr>
                <w:rFonts w:ascii="바탕" w:eastAsia="바탕" w:hAnsi="바탕" w:cs="바탕" w:hint="eastAsia"/>
                <w:noProof/>
                <w:lang w:bidi="ko-KR"/>
              </w:rPr>
              <w:t>인프라 구축을 혼자 했습니다.</w:t>
            </w:r>
          </w:p>
          <w:p w14:paraId="4EDAB596" w14:textId="7DF3A7F8" w:rsidR="006128F8" w:rsidRDefault="005A6A9E" w:rsidP="00812AF8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2. </w:t>
            </w:r>
            <w:r w:rsidR="00FA1F5A" w:rsidRPr="00D4119E">
              <w:rPr>
                <w:rFonts w:ascii="바탕" w:eastAsia="바탕" w:hAnsi="바탕" w:cs="바탕"/>
                <w:noProof/>
                <w:lang w:bidi="ko-KR"/>
              </w:rPr>
              <w:t xml:space="preserve">ATDD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C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 xml:space="preserve">ycle </w:t>
            </w:r>
            <w:r w:rsidR="00D4119E">
              <w:rPr>
                <w:rFonts w:ascii="바탕" w:eastAsia="바탕" w:hAnsi="바탕" w:cs="바탕" w:hint="eastAsia"/>
                <w:noProof/>
                <w:lang w:bidi="ko-KR"/>
              </w:rPr>
              <w:t>과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 테스트 주도 개발을 도입</w:t>
            </w:r>
            <w:r w:rsidR="00D4119E">
              <w:rPr>
                <w:rFonts w:ascii="바탕" w:eastAsia="바탕" w:hAnsi="바탕" w:cs="바탕" w:hint="eastAsia"/>
                <w:noProof/>
                <w:lang w:bidi="ko-KR"/>
              </w:rPr>
              <w:t>하여 앱의</w:t>
            </w:r>
            <w:r w:rsidR="00812AF8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D4119E"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 xml:space="preserve">크래시율을 </w:t>
            </w:r>
            <w:r w:rsidR="00D4119E" w:rsidRPr="00224B6C">
              <w:rPr>
                <w:rFonts w:ascii="궁서" w:eastAsia="궁서" w:hAnsi="궁서" w:cs="바탕"/>
                <w:b/>
                <w:bCs/>
                <w:noProof/>
                <w:lang w:bidi="ko-KR"/>
              </w:rPr>
              <w:t>99%</w:t>
            </w:r>
            <w:r w:rsidR="00D4119E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D4119E">
              <w:rPr>
                <w:rFonts w:ascii="바탕" w:eastAsia="바탕" w:hAnsi="바탕" w:cs="바탕" w:hint="eastAsia"/>
                <w:noProof/>
                <w:lang w:bidi="ko-KR"/>
              </w:rPr>
              <w:t>낮추었습니다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.</w:t>
            </w:r>
          </w:p>
          <w:p w14:paraId="71254C7F" w14:textId="074D41F6" w:rsidR="00812AF8" w:rsidRDefault="006128F8" w:rsidP="00812AF8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3. N+1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문제를 찾아내 해결하여 서버비용을 </w:t>
            </w:r>
            <w:r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 xml:space="preserve">월 </w:t>
            </w:r>
            <w:r w:rsidRPr="00224B6C">
              <w:rPr>
                <w:rFonts w:ascii="궁서" w:eastAsia="궁서" w:hAnsi="궁서" w:cs="바탕"/>
                <w:b/>
                <w:bCs/>
                <w:noProof/>
                <w:lang w:bidi="ko-KR"/>
              </w:rPr>
              <w:t>216</w:t>
            </w:r>
            <w:r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>만원에서</w:t>
            </w:r>
            <w:r w:rsidR="00812AF8" w:rsidRPr="00224B6C">
              <w:rPr>
                <w:rFonts w:ascii="궁서" w:eastAsia="궁서" w:hAnsi="궁서" w:cs="바탕"/>
                <w:b/>
                <w:bCs/>
                <w:noProof/>
                <w:lang w:bidi="ko-KR"/>
              </w:rPr>
              <w:t xml:space="preserve"> </w:t>
            </w:r>
            <w:r w:rsidRPr="00224B6C">
              <w:rPr>
                <w:rFonts w:ascii="궁서" w:eastAsia="궁서" w:hAnsi="궁서" w:cs="바탕"/>
                <w:b/>
                <w:bCs/>
                <w:noProof/>
                <w:lang w:bidi="ko-KR"/>
              </w:rPr>
              <w:t>73</w:t>
            </w:r>
            <w:r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>만원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으로 줄였습니다.</w:t>
            </w:r>
          </w:p>
          <w:p w14:paraId="5F33D941" w14:textId="77777777" w:rsidR="00011C74" w:rsidRDefault="006128F8" w:rsidP="005B70F9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4</w:t>
            </w:r>
            <w:r w:rsidR="005A6A9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FA1F5A" w:rsidRPr="00D4119E">
              <w:rPr>
                <w:rFonts w:ascii="바탕" w:eastAsia="바탕" w:hAnsi="바탕" w:cs="바탕"/>
                <w:noProof/>
                <w:lang w:bidi="ko-KR"/>
              </w:rPr>
              <w:t xml:space="preserve">RestDocs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를 활용한 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>API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 문서화를 도입했습니다.</w:t>
            </w:r>
          </w:p>
          <w:p w14:paraId="2C21F388" w14:textId="63226F86" w:rsidR="00B952CF" w:rsidRDefault="006128F8" w:rsidP="005B70F9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5</w:t>
            </w:r>
            <w:r w:rsidR="005A6A9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 xml:space="preserve">git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관련 사내 교육을 진행하며 </w:t>
            </w:r>
            <w:r w:rsidR="00FA1F5A" w:rsidRPr="00EE427D">
              <w:rPr>
                <w:rFonts w:ascii="바탕" w:eastAsia="바탕" w:hAnsi="바탕" w:cs="바탕"/>
                <w:noProof/>
                <w:lang w:bidi="ko-KR"/>
              </w:rPr>
              <w:t>Git Flow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를 도입했습니다.</w:t>
            </w:r>
          </w:p>
          <w:p w14:paraId="6DC04D77" w14:textId="77777777" w:rsidR="00011C74" w:rsidRDefault="006128F8" w:rsidP="00812AF8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6</w:t>
            </w:r>
            <w:r w:rsidR="00EE427D">
              <w:rPr>
                <w:rFonts w:ascii="바탕" w:eastAsia="바탕" w:hAnsi="바탕" w:cs="바탕"/>
                <w:noProof/>
                <w:lang w:bidi="ko-KR"/>
              </w:rPr>
              <w:t xml:space="preserve">. WAS </w:t>
            </w:r>
            <w:r w:rsidR="00EE427D">
              <w:rPr>
                <w:rFonts w:ascii="바탕" w:eastAsia="바탕" w:hAnsi="바탕" w:cs="바탕" w:hint="eastAsia"/>
                <w:noProof/>
                <w:lang w:bidi="ko-KR"/>
              </w:rPr>
              <w:t>를 이중화하여,</w:t>
            </w:r>
            <w:r w:rsidR="00EE427D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EE427D">
              <w:rPr>
                <w:rFonts w:ascii="바탕" w:eastAsia="바탕" w:hAnsi="바탕" w:cs="바탕" w:hint="eastAsia"/>
                <w:noProof/>
                <w:lang w:bidi="ko-KR"/>
              </w:rPr>
              <w:t>헬스체크 실패시 복구되도록 했습니다.</w:t>
            </w:r>
          </w:p>
          <w:p w14:paraId="2F1B236E" w14:textId="77777777" w:rsidR="00011C74" w:rsidRDefault="006128F8" w:rsidP="00812AF8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7</w:t>
            </w:r>
            <w:r w:rsidR="005A6A9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FA1F5A" w:rsidRPr="00D4119E">
              <w:rPr>
                <w:rFonts w:ascii="바탕" w:eastAsia="바탕" w:hAnsi="바탕" w:cs="바탕"/>
                <w:noProof/>
                <w:lang w:bidi="ko-KR"/>
              </w:rPr>
              <w:t xml:space="preserve">Bastion Host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를 구축하고 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 xml:space="preserve">DB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를 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 xml:space="preserve">private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망에 분리했습니다.</w:t>
            </w:r>
          </w:p>
          <w:p w14:paraId="4083DD9F" w14:textId="3F2B0FCC" w:rsidR="00984D61" w:rsidRPr="00812AF8" w:rsidRDefault="006128F8" w:rsidP="00812AF8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8</w:t>
            </w:r>
            <w:r w:rsidR="005A6A9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FA1F5A">
              <w:rPr>
                <w:rFonts w:ascii="바탕" w:eastAsia="바탕" w:hAnsi="바탕" w:cs="바탕"/>
                <w:noProof/>
                <w:lang w:bidi="ko-KR"/>
              </w:rPr>
              <w:t xml:space="preserve">dev, stage, production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의 인프라를 분리하도록 경영진을</w:t>
            </w:r>
            <w:r w:rsidR="00812AF8">
              <w:rPr>
                <w:rFonts w:ascii="바탕" w:eastAsia="바탕" w:hAnsi="바탕" w:cs="바탕"/>
                <w:noProof/>
                <w:lang w:bidi="ko-KR"/>
              </w:rPr>
              <w:br/>
              <w:t xml:space="preserve">  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설득하</w:t>
            </w:r>
            <w:r w:rsidR="008E1D7A">
              <w:rPr>
                <w:rFonts w:ascii="바탕" w:eastAsia="바탕" w:hAnsi="바탕" w:cs="바탕" w:hint="eastAsia"/>
                <w:noProof/>
                <w:lang w:bidi="ko-KR"/>
              </w:rPr>
              <w:t>여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 xml:space="preserve"> 성공했습니다.</w:t>
            </w:r>
          </w:p>
        </w:tc>
      </w:tr>
      <w:tr w:rsidR="00984D61" w:rsidRPr="0022672B" w14:paraId="2A08E0B9" w14:textId="77777777" w:rsidTr="00960DAD">
        <w:trPr>
          <w:trHeight w:val="784"/>
        </w:trPr>
        <w:tc>
          <w:tcPr>
            <w:tcW w:w="973" w:type="pct"/>
          </w:tcPr>
          <w:p w14:paraId="4B695F8D" w14:textId="449FF28A" w:rsidR="00984D61" w:rsidRPr="00984D61" w:rsidRDefault="00984D61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R</w:t>
            </w:r>
            <w:r>
              <w:rPr>
                <w:rFonts w:ascii="맑은 고딕" w:hAnsi="맑은 고딕"/>
                <w:noProof/>
              </w:rPr>
              <w:t>eact, Redux, Typescript</w:t>
            </w:r>
          </w:p>
        </w:tc>
        <w:tc>
          <w:tcPr>
            <w:tcW w:w="4027" w:type="pct"/>
          </w:tcPr>
          <w:p w14:paraId="24838568" w14:textId="118962C0" w:rsidR="00984D61" w:rsidRPr="00764BDD" w:rsidRDefault="00764BDD" w:rsidP="005B70F9">
            <w:pPr>
              <w:spacing w:line="240" w:lineRule="auto"/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E</w:t>
            </w:r>
            <w:r>
              <w:rPr>
                <w:rFonts w:ascii="바탕" w:eastAsia="바탕" w:hAnsi="바탕" w:cs="바탕"/>
                <w:noProof/>
                <w:lang w:bidi="ko-KR"/>
              </w:rPr>
              <w:t>cubeLabs</w:t>
            </w:r>
            <w:r w:rsidR="00984D61" w:rsidRPr="001E1F33">
              <w:rPr>
                <w:rFonts w:ascii="맑은 고딕" w:hAnsi="맑은 고딕" w:hint="eastAsia"/>
                <w:noProof/>
                <w:lang w:val="ko-KR" w:bidi="ko-KR"/>
              </w:rPr>
              <w:t>, </w:t>
            </w:r>
            <w:r>
              <w:rPr>
                <w:rFonts w:ascii="맑은 고딕" w:hAnsi="맑은 고딕"/>
                <w:noProof/>
                <w:lang w:bidi="ko-KR"/>
              </w:rPr>
              <w:t>2018.10 ~ 2020.12</w:t>
            </w:r>
          </w:p>
          <w:p w14:paraId="00087E76" w14:textId="77777777" w:rsidR="00011C74" w:rsidRDefault="0022672B" w:rsidP="005B70F9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1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파트너 업체를 위한 공개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API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를 </w:t>
            </w:r>
            <w:r w:rsidR="006F3CCC">
              <w:rPr>
                <w:rFonts w:ascii="바탕" w:eastAsia="바탕" w:hAnsi="바탕" w:cs="바탕"/>
                <w:noProof/>
                <w:lang w:bidi="ko-KR"/>
              </w:rPr>
              <w:t xml:space="preserve">Express </w:t>
            </w:r>
            <w:r w:rsidR="006F3CCC">
              <w:rPr>
                <w:rFonts w:ascii="바탕" w:eastAsia="바탕" w:hAnsi="바탕" w:cs="바탕" w:hint="eastAsia"/>
                <w:noProof/>
                <w:lang w:bidi="ko-KR"/>
              </w:rPr>
              <w:t xml:space="preserve">로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구현했습니다.</w:t>
            </w:r>
          </w:p>
          <w:p w14:paraId="0E7BA5E0" w14:textId="77777777" w:rsidR="00011C74" w:rsidRDefault="0022672B" w:rsidP="005B70F9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2.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공개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API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를 위한</w:t>
            </w:r>
            <w:r w:rsidR="00B661EF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B661EF">
              <w:rPr>
                <w:rFonts w:ascii="바탕" w:eastAsia="바탕" w:hAnsi="바탕" w:cs="바탕"/>
                <w:noProof/>
                <w:lang w:bidi="ko-KR"/>
              </w:rPr>
              <w:t>OAuth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인증을 구현했습니다.</w:t>
            </w:r>
          </w:p>
          <w:p w14:paraId="64A1B0CF" w14:textId="3897340E" w:rsidR="00AD41EA" w:rsidRPr="005B70F9" w:rsidRDefault="0022672B" w:rsidP="005B70F9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3.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파트너 업체가 보내주는 실시간 데이터들의 특성에 맞게 </w:t>
            </w:r>
            <w:r w:rsidR="00263BC2">
              <w:rPr>
                <w:rFonts w:ascii="바탕" w:eastAsia="바탕" w:hAnsi="바탕" w:cs="바탕"/>
                <w:noProof/>
                <w:lang w:bidi="ko-KR"/>
              </w:rPr>
              <w:br/>
              <w:t xml:space="preserve">    </w:t>
            </w:r>
            <w:r w:rsidRPr="006F3CCC">
              <w:rPr>
                <w:rFonts w:ascii="바탕" w:eastAsia="바탕" w:hAnsi="바탕" w:cs="바탕" w:hint="eastAsia"/>
                <w:noProof/>
                <w:lang w:bidi="ko-KR"/>
              </w:rPr>
              <w:t>C</w:t>
            </w:r>
            <w:r w:rsidRPr="006F3CCC">
              <w:rPr>
                <w:rFonts w:ascii="바탕" w:eastAsia="바탕" w:hAnsi="바탕" w:cs="바탕"/>
                <w:noProof/>
                <w:lang w:bidi="ko-KR"/>
              </w:rPr>
              <w:t>old-Observable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과 </w:t>
            </w:r>
            <w:r w:rsidRPr="006F3CCC">
              <w:rPr>
                <w:rFonts w:ascii="바탕" w:eastAsia="바탕" w:hAnsi="바탕" w:cs="바탕"/>
                <w:noProof/>
                <w:lang w:bidi="ko-KR"/>
              </w:rPr>
              <w:t>Hot-Observable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을 구분하여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React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로</w:t>
            </w:r>
            <w:r w:rsidR="00263BC2">
              <w:rPr>
                <w:rFonts w:ascii="바탕" w:eastAsia="바탕" w:hAnsi="바탕" w:cs="바탕"/>
                <w:noProof/>
                <w:lang w:bidi="ko-KR"/>
              </w:rPr>
              <w:br/>
              <w:t xml:space="preserve">   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시각화</w:t>
            </w:r>
            <w:r w:rsidR="00695EEC">
              <w:rPr>
                <w:rFonts w:ascii="바탕" w:eastAsia="바탕" w:hAnsi="바탕" w:cs="바탕" w:hint="eastAsia"/>
                <w:noProof/>
                <w:lang w:bidi="ko-KR"/>
              </w:rPr>
              <w:t xml:space="preserve"> 웹을 구</w:t>
            </w:r>
            <w:r w:rsidR="00352034">
              <w:rPr>
                <w:rFonts w:ascii="바탕" w:eastAsia="바탕" w:hAnsi="바탕" w:cs="바탕" w:hint="eastAsia"/>
                <w:noProof/>
                <w:lang w:bidi="ko-KR"/>
              </w:rPr>
              <w:t>현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했습니다.</w:t>
            </w:r>
          </w:p>
        </w:tc>
      </w:tr>
    </w:tbl>
    <w:p w14:paraId="17DB43E9" w14:textId="365A3450" w:rsidR="00984D61" w:rsidRPr="001E1F33" w:rsidRDefault="00293AA6" w:rsidP="00984D61">
      <w:pPr>
        <w:pStyle w:val="1"/>
        <w:rPr>
          <w:rFonts w:ascii="맑은 고딕" w:hAnsi="맑은 고딕"/>
          <w:noProof/>
        </w:rPr>
      </w:pPr>
      <w:r>
        <w:rPr>
          <w:rFonts w:ascii="바탕" w:eastAsia="바탕" w:hAnsi="바탕" w:cs="바탕" w:hint="eastAsia"/>
          <w:noProof/>
          <w:lang w:val="ko-KR" w:bidi="ko-KR"/>
        </w:rPr>
        <w:t>교육</w:t>
      </w:r>
    </w:p>
    <w:tbl>
      <w:tblPr>
        <w:tblStyle w:val="aa"/>
        <w:tblW w:w="5000" w:type="pct"/>
        <w:tblLook w:val="0620" w:firstRow="1" w:lastRow="0" w:firstColumn="0" w:lastColumn="0" w:noHBand="1" w:noVBand="1"/>
        <w:tblDescription w:val="경력 표"/>
      </w:tblPr>
      <w:tblGrid>
        <w:gridCol w:w="1700"/>
        <w:gridCol w:w="7038"/>
      </w:tblGrid>
      <w:tr w:rsidR="0043024A" w:rsidRPr="00157E4F" w14:paraId="687BD33E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tcW w:w="973" w:type="pct"/>
          </w:tcPr>
          <w:p w14:paraId="02E855C0" w14:textId="77777777" w:rsidR="0043024A" w:rsidRPr="00157E4F" w:rsidRDefault="0043024A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/>
                <w:noProof/>
                <w:lang w:bidi="ko-KR"/>
              </w:rPr>
              <w:t>UNIST</w:t>
            </w:r>
          </w:p>
        </w:tc>
        <w:tc>
          <w:tcPr>
            <w:tcW w:w="4027" w:type="pct"/>
          </w:tcPr>
          <w:p w14:paraId="262E579B" w14:textId="77777777" w:rsidR="0043024A" w:rsidRPr="001E1F33" w:rsidRDefault="0043024A" w:rsidP="00960DAD">
            <w:pPr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컴퓨터공학 </w:t>
            </w:r>
            <w:r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>성적 우수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졸업</w:t>
            </w:r>
            <w:r>
              <w:rPr>
                <w:rFonts w:ascii="맑은 고딕" w:hAnsi="맑은 고딕"/>
                <w:noProof/>
                <w:lang w:val="ko-KR" w:bidi="ko-KR"/>
              </w:rPr>
              <w:t>.</w:t>
            </w:r>
          </w:p>
          <w:p w14:paraId="5AE39945" w14:textId="77777777" w:rsidR="0043024A" w:rsidRPr="00157E4F" w:rsidRDefault="0043024A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알고리즘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A+,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데이터구조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A,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운영체제 </w:t>
            </w:r>
            <w:r>
              <w:rPr>
                <w:rFonts w:ascii="바탕" w:eastAsia="바탕" w:hAnsi="바탕" w:cs="바탕"/>
                <w:noProof/>
                <w:lang w:bidi="ko-KR"/>
              </w:rPr>
              <w:t>A-,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네트워크 </w:t>
            </w:r>
            <w:r>
              <w:rPr>
                <w:rFonts w:ascii="바탕" w:eastAsia="바탕" w:hAnsi="바탕" w:cs="바탕"/>
                <w:noProof/>
                <w:lang w:bidi="ko-KR"/>
              </w:rPr>
              <w:t>A-</w:t>
            </w:r>
          </w:p>
        </w:tc>
      </w:tr>
      <w:tr w:rsidR="00157E4F" w:rsidRPr="001E1F33" w14:paraId="0D113F2B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792C79DC" w14:textId="7670DAB0" w:rsidR="00157E4F" w:rsidRPr="00157E4F" w:rsidRDefault="00157E4F" w:rsidP="00157E4F">
            <w:pPr>
              <w:pStyle w:val="ab"/>
              <w:rPr>
                <w:rFonts w:ascii="맑은 고딕" w:hAnsi="맑은 고딕"/>
                <w:noProof/>
                <w:lang w:bidi="ko-KR"/>
              </w:rPr>
            </w:pPr>
            <w:r>
              <w:rPr>
                <w:rFonts w:ascii="맑은 고딕" w:hAnsi="맑은 고딕" w:hint="eastAsia"/>
                <w:noProof/>
                <w:lang w:bidi="ko-KR"/>
              </w:rPr>
              <w:t>N</w:t>
            </w:r>
            <w:r>
              <w:rPr>
                <w:rFonts w:ascii="맑은 고딕" w:hAnsi="맑은 고딕"/>
                <w:noProof/>
                <w:lang w:bidi="ko-KR"/>
              </w:rPr>
              <w:t>EXTSTEP</w:t>
            </w:r>
          </w:p>
        </w:tc>
        <w:tc>
          <w:tcPr>
            <w:tcW w:w="4027" w:type="pct"/>
          </w:tcPr>
          <w:p w14:paraId="4B42526A" w14:textId="021B9E9F" w:rsidR="00157E4F" w:rsidRPr="00BD698E" w:rsidRDefault="00BD698E" w:rsidP="00157E4F">
            <w:pPr>
              <w:rPr>
                <w:rStyle w:val="ac"/>
                <w:rFonts w:ascii="맑은 고딕" w:hAnsi="맑은 고딕"/>
                <w:i w:val="0"/>
                <w:iCs w:val="0"/>
                <w:noProof/>
                <w:color w:val="595959" w:themeColor="text1" w:themeTint="A6"/>
              </w:rPr>
            </w:pPr>
            <w:r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>테스트 주도 개발</w:t>
            </w:r>
            <w:r w:rsidR="00851764">
              <w:rPr>
                <w:rFonts w:ascii="바탕" w:eastAsia="바탕" w:hAnsi="바탕" w:cs="바탕" w:hint="eastAsia"/>
                <w:noProof/>
                <w:lang w:bidi="ko-KR"/>
              </w:rPr>
              <w:t>을 지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도하는 리뷰어로 활동</w:t>
            </w:r>
            <w:r>
              <w:rPr>
                <w:rFonts w:ascii="맑은 고딕" w:hAnsi="맑은 고딕"/>
                <w:noProof/>
                <w:lang w:val="ko-KR" w:bidi="ko-KR"/>
              </w:rPr>
              <w:t>.</w:t>
            </w:r>
          </w:p>
          <w:p w14:paraId="0FAE2EDE" w14:textId="1878B417" w:rsidR="00AA3953" w:rsidRDefault="00AA3953" w:rsidP="004C0A6F">
            <w:pPr>
              <w:spacing w:line="240" w:lineRule="auto"/>
              <w:ind w:left="330" w:hangingChars="150" w:hanging="33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1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간단한 웹서버와 세션, 쿠키를 바닐라 자바로</w:t>
            </w:r>
            <w:r w:rsidR="00BE07A4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145C6A">
              <w:rPr>
                <w:rFonts w:ascii="바탕" w:eastAsia="바탕" w:hAnsi="바탕" w:cs="바탕" w:hint="eastAsia"/>
                <w:noProof/>
                <w:lang w:bidi="ko-KR"/>
              </w:rPr>
              <w:t>스스로</w:t>
            </w:r>
            <w:r w:rsidR="00BE07A4">
              <w:rPr>
                <w:rFonts w:ascii="바탕" w:eastAsia="바탕" w:hAnsi="바탕" w:cs="바탕" w:hint="eastAsia"/>
                <w:noProof/>
                <w:lang w:bidi="ko-KR"/>
              </w:rPr>
              <w:t xml:space="preserve"> 직접</w:t>
            </w:r>
            <w:r w:rsidR="004C0A6F">
              <w:rPr>
                <w:rFonts w:ascii="바탕" w:eastAsia="바탕" w:hAnsi="바탕" w:cs="바탕"/>
                <w:noProof/>
                <w:lang w:bidi="ko-KR"/>
              </w:rPr>
              <w:br/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테스트 주도 개발 할 수 있</w:t>
            </w:r>
            <w:r w:rsidR="00A96795">
              <w:rPr>
                <w:rFonts w:ascii="바탕" w:eastAsia="바탕" w:hAnsi="바탕" w:cs="바탕" w:hint="eastAsia"/>
                <w:noProof/>
                <w:lang w:bidi="ko-KR"/>
              </w:rPr>
              <w:t>게 되었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습니다.</w:t>
            </w:r>
          </w:p>
          <w:p w14:paraId="77691C94" w14:textId="77777777" w:rsidR="004C0A6F" w:rsidRDefault="00AA3953" w:rsidP="004C0A6F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2.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간략한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Spring MVC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를 바닐라 자바로</w:t>
            </w:r>
            <w:r w:rsidR="00365F76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145C6A">
              <w:rPr>
                <w:rFonts w:ascii="바탕" w:eastAsia="바탕" w:hAnsi="바탕" w:cs="바탕" w:hint="eastAsia"/>
                <w:noProof/>
                <w:lang w:bidi="ko-KR"/>
              </w:rPr>
              <w:t>스스로</w:t>
            </w:r>
            <w:r w:rsidR="00365F76">
              <w:rPr>
                <w:rFonts w:ascii="바탕" w:eastAsia="바탕" w:hAnsi="바탕" w:cs="바탕" w:hint="eastAsia"/>
                <w:noProof/>
                <w:lang w:bidi="ko-KR"/>
              </w:rPr>
              <w:t xml:space="preserve"> 직접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테스트</w:t>
            </w:r>
            <w:r w:rsidR="004C0A6F">
              <w:rPr>
                <w:rFonts w:ascii="바탕" w:eastAsia="바탕" w:hAnsi="바탕" w:cs="바탕"/>
                <w:noProof/>
                <w:lang w:bidi="ko-KR"/>
              </w:rPr>
              <w:br/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주도 개발 할 수 있</w:t>
            </w:r>
            <w:r w:rsidR="00A96795">
              <w:rPr>
                <w:rFonts w:ascii="바탕" w:eastAsia="바탕" w:hAnsi="바탕" w:cs="바탕" w:hint="eastAsia"/>
                <w:noProof/>
                <w:lang w:bidi="ko-KR"/>
              </w:rPr>
              <w:t>게 되었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습니다.</w:t>
            </w:r>
          </w:p>
          <w:p w14:paraId="4C7A2D0A" w14:textId="77777777" w:rsidR="004C0A6F" w:rsidRDefault="00AA3953" w:rsidP="004C0A6F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3. </w:t>
            </w:r>
            <w:r w:rsidR="003977E9">
              <w:rPr>
                <w:rFonts w:ascii="바탕" w:eastAsia="바탕" w:hAnsi="바탕" w:cs="바탕"/>
                <w:noProof/>
                <w:lang w:bidi="ko-KR"/>
              </w:rPr>
              <w:t xml:space="preserve">JSR 338 </w:t>
            </w:r>
            <w:r w:rsidR="003977E9">
              <w:rPr>
                <w:rFonts w:ascii="바탕" w:eastAsia="바탕" w:hAnsi="바탕" w:cs="바탕" w:hint="eastAsia"/>
                <w:noProof/>
                <w:lang w:bidi="ko-KR"/>
              </w:rPr>
              <w:t>인터페이스를 지키며,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3977E9">
              <w:rPr>
                <w:rFonts w:ascii="바탕" w:eastAsia="바탕" w:hAnsi="바탕" w:cs="바탕" w:hint="eastAsia"/>
                <w:noProof/>
                <w:lang w:bidi="ko-KR"/>
              </w:rPr>
              <w:t xml:space="preserve">간단한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쿼리빌더를 바닐라 자바로</w:t>
            </w:r>
            <w:r w:rsidR="00365F76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145C6A">
              <w:rPr>
                <w:rFonts w:ascii="바탕" w:eastAsia="바탕" w:hAnsi="바탕" w:cs="바탕" w:hint="eastAsia"/>
                <w:noProof/>
                <w:lang w:bidi="ko-KR"/>
              </w:rPr>
              <w:t>스스로</w:t>
            </w:r>
            <w:r w:rsidR="00365F76">
              <w:rPr>
                <w:rFonts w:ascii="바탕" w:eastAsia="바탕" w:hAnsi="바탕" w:cs="바탕" w:hint="eastAsia"/>
                <w:noProof/>
                <w:lang w:bidi="ko-KR"/>
              </w:rPr>
              <w:t xml:space="preserve"> 직접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테스트 주도 개발 할 수 있</w:t>
            </w:r>
            <w:r w:rsidR="00A96795">
              <w:rPr>
                <w:rFonts w:ascii="바탕" w:eastAsia="바탕" w:hAnsi="바탕" w:cs="바탕" w:hint="eastAsia"/>
                <w:noProof/>
                <w:lang w:bidi="ko-KR"/>
              </w:rPr>
              <w:t>게 되었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습니다.</w:t>
            </w:r>
          </w:p>
          <w:p w14:paraId="3A4BE808" w14:textId="6C567959" w:rsidR="00157E4F" w:rsidRPr="00AA3953" w:rsidRDefault="003977E9" w:rsidP="004C0A6F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4. </w:t>
            </w:r>
            <w:r w:rsidR="00E32D5D">
              <w:rPr>
                <w:rFonts w:ascii="바탕" w:eastAsia="바탕" w:hAnsi="바탕" w:cs="바탕" w:hint="eastAsia"/>
                <w:noProof/>
                <w:lang w:bidi="ko-KR"/>
              </w:rPr>
              <w:t xml:space="preserve">간략화된 </w:t>
            </w:r>
            <w:r w:rsidR="00E32D5D">
              <w:rPr>
                <w:rFonts w:ascii="바탕" w:eastAsia="바탕" w:hAnsi="바탕" w:cs="바탕"/>
                <w:noProof/>
                <w:lang w:bidi="ko-KR"/>
              </w:rPr>
              <w:t xml:space="preserve">EntityManager </w:t>
            </w:r>
            <w:r w:rsidR="00E32D5D">
              <w:rPr>
                <w:rFonts w:ascii="바탕" w:eastAsia="바탕" w:hAnsi="바탕" w:cs="바탕" w:hint="eastAsia"/>
                <w:noProof/>
                <w:lang w:bidi="ko-KR"/>
              </w:rPr>
              <w:t>와 영속성 컨텍스트를 바닐라 자바로</w:t>
            </w:r>
            <w:r w:rsidR="00365F76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145C6A">
              <w:rPr>
                <w:rFonts w:ascii="바탕" w:eastAsia="바탕" w:hAnsi="바탕" w:cs="바탕" w:hint="eastAsia"/>
                <w:noProof/>
                <w:lang w:bidi="ko-KR"/>
              </w:rPr>
              <w:t>스스로</w:t>
            </w:r>
            <w:r w:rsidR="00365F76">
              <w:rPr>
                <w:rFonts w:ascii="바탕" w:eastAsia="바탕" w:hAnsi="바탕" w:cs="바탕" w:hint="eastAsia"/>
                <w:noProof/>
                <w:lang w:bidi="ko-KR"/>
              </w:rPr>
              <w:t xml:space="preserve"> 직접</w:t>
            </w:r>
            <w:r w:rsidR="00E32D5D">
              <w:rPr>
                <w:rFonts w:ascii="바탕" w:eastAsia="바탕" w:hAnsi="바탕" w:cs="바탕" w:hint="eastAsia"/>
                <w:noProof/>
                <w:lang w:bidi="ko-KR"/>
              </w:rPr>
              <w:t xml:space="preserve"> 테스트 주도 개발 할 수 있</w:t>
            </w:r>
            <w:r w:rsidR="00A96795">
              <w:rPr>
                <w:rFonts w:ascii="바탕" w:eastAsia="바탕" w:hAnsi="바탕" w:cs="바탕" w:hint="eastAsia"/>
                <w:noProof/>
                <w:lang w:bidi="ko-KR"/>
              </w:rPr>
              <w:t>게 되었</w:t>
            </w:r>
            <w:r w:rsidR="00E32D5D">
              <w:rPr>
                <w:rFonts w:ascii="바탕" w:eastAsia="바탕" w:hAnsi="바탕" w:cs="바탕" w:hint="eastAsia"/>
                <w:noProof/>
                <w:lang w:bidi="ko-KR"/>
              </w:rPr>
              <w:t>습니다.</w:t>
            </w:r>
          </w:p>
        </w:tc>
      </w:tr>
      <w:tr w:rsidR="0043024A" w:rsidRPr="001E1F33" w14:paraId="6A252238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6AD58CD2" w14:textId="77777777" w:rsidR="0043024A" w:rsidRPr="00157E4F" w:rsidRDefault="0043024A" w:rsidP="00960DAD">
            <w:pPr>
              <w:pStyle w:val="ab"/>
              <w:rPr>
                <w:rFonts w:ascii="맑은 고딕" w:hAnsi="맑은 고딕"/>
                <w:noProof/>
                <w:lang w:bidi="ko-KR"/>
              </w:rPr>
            </w:pPr>
            <w:r>
              <w:rPr>
                <w:rFonts w:ascii="맑은 고딕" w:hAnsi="맑은 고딕" w:hint="eastAsia"/>
                <w:noProof/>
                <w:lang w:bidi="ko-KR"/>
              </w:rPr>
              <w:t>한빛미디어</w:t>
            </w:r>
          </w:p>
        </w:tc>
        <w:tc>
          <w:tcPr>
            <w:tcW w:w="4027" w:type="pct"/>
          </w:tcPr>
          <w:p w14:paraId="1D88333A" w14:textId="2EFB34F1" w:rsidR="0043024A" w:rsidRPr="00AA3953" w:rsidRDefault="0043024A" w:rsidP="00960DAD">
            <w:pPr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개발 문서화를 주제로 세미나 개최</w:t>
            </w:r>
            <w:r>
              <w:rPr>
                <w:rFonts w:ascii="맑은 고딕" w:hAnsi="맑은 고딕"/>
                <w:noProof/>
                <w:lang w:val="ko-KR" w:bidi="ko-KR"/>
              </w:rPr>
              <w:t>.</w:t>
            </w:r>
          </w:p>
          <w:p w14:paraId="0D21F0F2" w14:textId="1A0A0BED" w:rsidR="0043024A" w:rsidRPr="001E1F33" w:rsidRDefault="0043024A" w:rsidP="00960DAD">
            <w:pPr>
              <w:spacing w:line="240" w:lineRule="auto"/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Java Cafe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와 한빛미디어의 후원으로 </w:t>
            </w:r>
            <w:r>
              <w:rPr>
                <w:rFonts w:ascii="바탕" w:eastAsia="바탕" w:hAnsi="바탕" w:cs="바탕"/>
                <w:noProof/>
                <w:lang w:bidi="ko-KR"/>
              </w:rPr>
              <w:t>5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인의 대학생팀을 </w:t>
            </w:r>
            <w:r>
              <w:rPr>
                <w:rFonts w:ascii="바탕" w:eastAsia="바탕" w:hAnsi="바탕" w:cs="바탕"/>
                <w:noProof/>
                <w:lang w:bidi="ko-KR"/>
              </w:rPr>
              <w:t>3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개월간 매니징하며 </w:t>
            </w:r>
            <w:r>
              <w:rPr>
                <w:rFonts w:ascii="바탕" w:eastAsia="바탕" w:hAnsi="바탕" w:cs="바탕"/>
                <w:noProof/>
                <w:lang w:bidi="ko-KR"/>
              </w:rPr>
              <w:t>JSP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로 게시판을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개발한 내용을 발표했습니다.</w:t>
            </w:r>
            <w:r>
              <w:rPr>
                <w:rFonts w:ascii="바탕" w:eastAsia="바탕" w:hAnsi="바탕" w:cs="바탕"/>
                <w:noProof/>
                <w:lang w:bidi="ko-KR"/>
              </w:rPr>
              <w:br/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개발과 병행하며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요구사항정의서,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사전정의서,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ER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D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,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일정계획표 등의 문서를 만들고,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세미나 때 왜 문서가 중요한지 발표했습니다.</w:t>
            </w:r>
          </w:p>
        </w:tc>
      </w:tr>
      <w:tr w:rsidR="00157E4F" w:rsidRPr="001E1F33" w14:paraId="3D2DFE2A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04AD0950" w14:textId="4FF9A6E6" w:rsidR="00157E4F" w:rsidRPr="00157E4F" w:rsidRDefault="00157E4F" w:rsidP="00157E4F">
            <w:pPr>
              <w:pStyle w:val="ab"/>
              <w:rPr>
                <w:rFonts w:ascii="맑은 고딕" w:hAnsi="맑은 고딕"/>
                <w:noProof/>
                <w:lang w:bidi="ko-KR"/>
              </w:rPr>
            </w:pPr>
            <w:r>
              <w:rPr>
                <w:rFonts w:ascii="맑은 고딕" w:hAnsi="맑은 고딕" w:hint="eastAsia"/>
                <w:noProof/>
                <w:lang w:bidi="ko-KR"/>
              </w:rPr>
              <w:t>코드스쿼드</w:t>
            </w:r>
          </w:p>
        </w:tc>
        <w:tc>
          <w:tcPr>
            <w:tcW w:w="4027" w:type="pct"/>
          </w:tcPr>
          <w:p w14:paraId="248A9454" w14:textId="5C12DCB9" w:rsidR="00157E4F" w:rsidRPr="001E1F33" w:rsidRDefault="00AA4C56" w:rsidP="00157E4F">
            <w:pPr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Java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백엔드 마스터즈 코스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수</w:t>
            </w:r>
            <w:r w:rsidR="001D0823">
              <w:rPr>
                <w:rFonts w:ascii="바탕" w:eastAsia="바탕" w:hAnsi="바탕" w:cs="바탕" w:hint="eastAsia"/>
                <w:noProof/>
                <w:lang w:val="ko-KR" w:bidi="ko-KR"/>
              </w:rPr>
              <w:t>료</w:t>
            </w:r>
            <w:r>
              <w:rPr>
                <w:rFonts w:ascii="맑은 고딕" w:hAnsi="맑은 고딕"/>
                <w:noProof/>
                <w:lang w:val="ko-KR" w:bidi="ko-KR"/>
              </w:rPr>
              <w:t>.</w:t>
            </w:r>
          </w:p>
          <w:p w14:paraId="7D4AE487" w14:textId="60BD49B3" w:rsidR="00157E4F" w:rsidRPr="001E1F33" w:rsidRDefault="00A96795" w:rsidP="00A96795">
            <w:pPr>
              <w:spacing w:line="240" w:lineRule="auto"/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팀</w:t>
            </w:r>
            <w:r w:rsidR="00A139E2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을 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2주마다 바꿔가며</w:t>
            </w:r>
            <w:r w:rsidR="00A139E2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새로운 분들과의</w:t>
            </w:r>
            <w:r w:rsidR="006A1463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</w:t>
            </w:r>
            <w:r w:rsidR="00F20156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빠르게 </w:t>
            </w:r>
            <w:r w:rsidR="006A1463">
              <w:rPr>
                <w:rFonts w:ascii="바탕" w:eastAsia="바탕" w:hAnsi="바탕" w:cs="바탕" w:hint="eastAsia"/>
                <w:noProof/>
                <w:lang w:val="ko-KR" w:bidi="ko-KR"/>
              </w:rPr>
              <w:t>협업할 수 있는</w:t>
            </w:r>
            <w:r w:rsidR="00A139E2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친화력을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</w:t>
            </w:r>
            <w:r w:rsidR="006A1463">
              <w:rPr>
                <w:rFonts w:ascii="바탕" w:eastAsia="바탕" w:hAnsi="바탕" w:cs="바탕" w:hint="eastAsia"/>
                <w:noProof/>
                <w:lang w:val="ko-KR" w:bidi="ko-KR"/>
              </w:rPr>
              <w:t>기를</w:t>
            </w:r>
            <w:r w:rsidR="00767E54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수 있었습니다.</w:t>
            </w:r>
          </w:p>
        </w:tc>
      </w:tr>
    </w:tbl>
    <w:p w14:paraId="06419AA1" w14:textId="1D98FB45" w:rsidR="00C067C5" w:rsidRDefault="00293AA6" w:rsidP="00602FFA">
      <w:pPr>
        <w:pStyle w:val="1"/>
        <w:rPr>
          <w:rFonts w:ascii="바탕" w:eastAsia="바탕" w:hAnsi="바탕" w:cs="바탕"/>
          <w:noProof/>
          <w:lang w:val="ko-KR" w:bidi="ko-KR"/>
        </w:rPr>
      </w:pPr>
      <w:r>
        <w:rPr>
          <w:rFonts w:ascii="바탕" w:eastAsia="바탕" w:hAnsi="바탕" w:cs="바탕" w:hint="eastAsia"/>
          <w:noProof/>
          <w:lang w:val="ko-KR" w:bidi="ko-KR"/>
        </w:rPr>
        <w:lastRenderedPageBreak/>
        <w:t>스터디</w:t>
      </w:r>
    </w:p>
    <w:tbl>
      <w:tblPr>
        <w:tblStyle w:val="aa"/>
        <w:tblW w:w="5000" w:type="pct"/>
        <w:tblLook w:val="0620" w:firstRow="1" w:lastRow="0" w:firstColumn="0" w:lastColumn="0" w:noHBand="1" w:noVBand="1"/>
        <w:tblDescription w:val="목표 표"/>
      </w:tblPr>
      <w:tblGrid>
        <w:gridCol w:w="1700"/>
        <w:gridCol w:w="7038"/>
      </w:tblGrid>
      <w:tr w:rsidR="00293AA6" w:rsidRPr="001E1F33" w14:paraId="73EB385B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72BD2295" w14:textId="53CC830D" w:rsidR="00293AA6" w:rsidRPr="001E1F33" w:rsidRDefault="00293AA6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>이펙티브 자바</w:t>
            </w:r>
          </w:p>
        </w:tc>
        <w:tc>
          <w:tcPr>
            <w:tcW w:w="4027" w:type="pct"/>
          </w:tcPr>
          <w:p w14:paraId="5CE4B287" w14:textId="11A0A967" w:rsidR="00293AA6" w:rsidRPr="001E1F33" w:rsidRDefault="00764D7E" w:rsidP="00960DAD">
            <w:pPr>
              <w:rPr>
                <w:rStyle w:val="ac"/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조슈아 블로크</w:t>
            </w:r>
            <w:r w:rsidR="00DF2F30">
              <w:rPr>
                <w:rFonts w:ascii="바탕" w:eastAsia="바탕" w:hAnsi="바탕" w:cs="바탕" w:hint="eastAsia"/>
                <w:noProof/>
                <w:lang w:val="ko-KR" w:bidi="ko-KR"/>
              </w:rPr>
              <w:t>의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 책을 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>2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회독</w:t>
            </w:r>
            <w:r>
              <w:rPr>
                <w:rStyle w:val="ac"/>
                <w:rFonts w:ascii="맑은 고딕" w:hAnsi="맑은 고딕"/>
              </w:rPr>
              <w:t>.</w:t>
            </w:r>
          </w:p>
          <w:p w14:paraId="39ABA29F" w14:textId="714BAF83" w:rsidR="00C00795" w:rsidRDefault="00686848" w:rsidP="00C00795">
            <w:pPr>
              <w:spacing w:line="240" w:lineRule="auto"/>
              <w:ind w:left="330" w:hangingChars="150" w:hanging="330"/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1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.  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이펙티브 자바와 엘레강트 오브젝트의 다른 관점</w:t>
            </w:r>
            <w:r w:rsidR="00A709A1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으로 </w:t>
            </w:r>
            <w:r w:rsidR="00A709A1">
              <w:rPr>
                <w:rFonts w:ascii="바탕" w:eastAsia="바탕" w:hAnsi="바탕" w:cs="바탕" w:hint="eastAsia"/>
                <w:noProof/>
                <w:lang w:bidi="ko-KR"/>
              </w:rPr>
              <w:t>빌더 패턴</w:t>
            </w:r>
            <w:r w:rsidR="00740C40">
              <w:rPr>
                <w:rFonts w:ascii="바탕" w:eastAsia="바탕" w:hAnsi="바탕" w:cs="바탕" w:hint="eastAsia"/>
                <w:noProof/>
                <w:lang w:bidi="ko-KR"/>
              </w:rPr>
              <w:t>을</w:t>
            </w:r>
            <w:r w:rsidR="00A709A1">
              <w:rPr>
                <w:rFonts w:ascii="바탕" w:eastAsia="바탕" w:hAnsi="바탕" w:cs="바탕" w:hint="eastAsia"/>
                <w:noProof/>
                <w:lang w:bidi="ko-KR"/>
              </w:rPr>
              <w:t xml:space="preserve"> 설명할 수 있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습니다.</w:t>
            </w:r>
          </w:p>
          <w:p w14:paraId="45A333D2" w14:textId="4D93D878" w:rsidR="00C00795" w:rsidRDefault="00686848" w:rsidP="00C00795">
            <w:pPr>
              <w:spacing w:line="240" w:lineRule="auto"/>
              <w:ind w:left="330" w:hangingChars="150" w:hanging="33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2. </w:t>
            </w:r>
            <w:r w:rsidR="00B939C6">
              <w:rPr>
                <w:rFonts w:ascii="바탕" w:eastAsia="바탕" w:hAnsi="바탕" w:cs="바탕"/>
                <w:noProof/>
                <w:lang w:bidi="ko-KR"/>
              </w:rPr>
              <w:t>generic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을 활용하여 타입안전 이종 컨테이너</w:t>
            </w:r>
            <w:r w:rsidR="00517C81">
              <w:rPr>
                <w:rFonts w:ascii="바탕" w:eastAsia="바탕" w:hAnsi="바탕" w:cs="바탕" w:hint="eastAsia"/>
                <w:noProof/>
                <w:lang w:bidi="ko-KR"/>
              </w:rPr>
              <w:t>를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구현 가능하게 되었습니다.</w:t>
            </w:r>
          </w:p>
          <w:p w14:paraId="4CA1BD62" w14:textId="5D07880B" w:rsidR="00293AA6" w:rsidRPr="001E1F33" w:rsidRDefault="00686848" w:rsidP="00C00795">
            <w:pPr>
              <w:spacing w:line="240" w:lineRule="auto"/>
              <w:ind w:left="330" w:hangingChars="150" w:hanging="330"/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3. </w:t>
            </w:r>
            <w:r>
              <w:rPr>
                <w:rFonts w:ascii="바탕" w:eastAsia="바탕" w:hAnsi="바탕" w:cs="바탕"/>
                <w:noProof/>
                <w:lang w:bidi="ko-KR"/>
              </w:rPr>
              <w:t>Strong, Soft, Weak Refer</w:t>
            </w:r>
            <w:r w:rsidR="000E6177">
              <w:rPr>
                <w:rFonts w:ascii="바탕" w:eastAsia="바탕" w:hAnsi="바탕" w:cs="바탕"/>
                <w:noProof/>
                <w:lang w:bidi="ko-KR"/>
              </w:rPr>
              <w:t>e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nce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에 따라 어떻게 다르게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Garbage Collect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되는지 알게 되었습니다.</w:t>
            </w:r>
          </w:p>
        </w:tc>
      </w:tr>
      <w:tr w:rsidR="00293AA6" w:rsidRPr="001E1F33" w14:paraId="7D2CD3FD" w14:textId="77777777" w:rsidTr="00960DAD">
        <w:trPr>
          <w:trHeight w:val="784"/>
        </w:trPr>
        <w:tc>
          <w:tcPr>
            <w:tcW w:w="973" w:type="pct"/>
          </w:tcPr>
          <w:p w14:paraId="21DE0082" w14:textId="2CEF04B5" w:rsidR="00293AA6" w:rsidRPr="001E1F33" w:rsidRDefault="00293AA6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>디자인 패턴</w:t>
            </w:r>
          </w:p>
        </w:tc>
        <w:tc>
          <w:tcPr>
            <w:tcW w:w="4027" w:type="pct"/>
          </w:tcPr>
          <w:p w14:paraId="5CC64208" w14:textId="000583E1" w:rsidR="00293AA6" w:rsidRPr="00764D7E" w:rsidRDefault="00764D7E" w:rsidP="006E5073">
            <w:pPr>
              <w:spacing w:line="240" w:lineRule="auto"/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Java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언어로 배우는 디자인 패턴 입문,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Refactoring Guru</w:t>
            </w:r>
            <w:r>
              <w:rPr>
                <w:rStyle w:val="ac"/>
                <w:rFonts w:ascii="맑은 고딕" w:hAnsi="맑은 고딕"/>
                <w:noProof/>
                <w:lang w:bidi="ko-KR"/>
              </w:rPr>
              <w:t>.</w:t>
            </w:r>
          </w:p>
          <w:p w14:paraId="3CE01FB2" w14:textId="5DAFED06" w:rsidR="00764D7E" w:rsidRPr="00914849" w:rsidRDefault="00B7214F" w:rsidP="00914849">
            <w:pPr>
              <w:spacing w:line="240" w:lineRule="auto"/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전략 패턴,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State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패턴,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책임 연쇄 패턴을 실무에서 응용할 수 있게 되었습니다.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특히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State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패턴은 유한 상태 기계 관점에서 설명할 수 있을 만큼 이해도가 올라가게 되었습니다.</w:t>
            </w:r>
          </w:p>
        </w:tc>
      </w:tr>
    </w:tbl>
    <w:p w14:paraId="23C9A510" w14:textId="697A5E56" w:rsidR="007941B0" w:rsidRPr="000F7C7E" w:rsidRDefault="007941B0" w:rsidP="007941B0">
      <w:pPr>
        <w:pStyle w:val="1"/>
        <w:rPr>
          <w:rFonts w:ascii="바탕" w:eastAsia="바탕" w:hAnsi="바탕" w:cs="바탕"/>
          <w:noProof/>
          <w:lang w:bidi="ko-KR"/>
        </w:rPr>
      </w:pPr>
      <w:r>
        <w:rPr>
          <w:rFonts w:ascii="바탕" w:eastAsia="바탕" w:hAnsi="바탕" w:cs="바탕" w:hint="eastAsia"/>
          <w:noProof/>
          <w:lang w:val="ko-KR" w:bidi="ko-KR"/>
        </w:rPr>
        <w:t xml:space="preserve">능력 및 </w:t>
      </w:r>
      <w:r w:rsidR="000031BB">
        <w:rPr>
          <w:rFonts w:ascii="바탕" w:eastAsia="바탕" w:hAnsi="바탕" w:cs="바탕" w:hint="eastAsia"/>
          <w:noProof/>
          <w:lang w:bidi="ko-KR"/>
        </w:rPr>
        <w:t>특징</w:t>
      </w:r>
    </w:p>
    <w:tbl>
      <w:tblPr>
        <w:tblStyle w:val="aa"/>
        <w:tblW w:w="5000" w:type="pct"/>
        <w:tblLook w:val="0620" w:firstRow="1" w:lastRow="0" w:firstColumn="0" w:lastColumn="0" w:noHBand="1" w:noVBand="1"/>
        <w:tblDescription w:val="경력 표"/>
      </w:tblPr>
      <w:tblGrid>
        <w:gridCol w:w="1700"/>
        <w:gridCol w:w="7038"/>
      </w:tblGrid>
      <w:tr w:rsidR="007941B0" w:rsidRPr="001E1F33" w14:paraId="6996BE40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09CE0FE9" w14:textId="5E49B342" w:rsidR="007941B0" w:rsidRPr="001E1F33" w:rsidRDefault="007941B0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J</w:t>
            </w:r>
            <w:r>
              <w:rPr>
                <w:rFonts w:ascii="맑은 고딕" w:hAnsi="맑은 고딕"/>
                <w:noProof/>
              </w:rPr>
              <w:t>ava</w:t>
            </w:r>
          </w:p>
        </w:tc>
        <w:tc>
          <w:tcPr>
            <w:tcW w:w="4027" w:type="pct"/>
          </w:tcPr>
          <w:p w14:paraId="2C9E6B8A" w14:textId="77777777" w:rsidR="00331FAB" w:rsidRDefault="00B952CF" w:rsidP="00B952C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1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커스텀 어노테이션과</w:t>
            </w:r>
            <w:r w:rsidR="00775E40">
              <w:rPr>
                <w:rFonts w:ascii="바탕" w:eastAsia="바탕" w:hAnsi="바탕" w:cs="바탕" w:hint="eastAsia"/>
                <w:noProof/>
                <w:lang w:bidi="ko-KR"/>
              </w:rPr>
              <w:t xml:space="preserve"> 리플렉션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을 활용해본 경험이 있습니다.</w:t>
            </w:r>
          </w:p>
          <w:p w14:paraId="38F00D8E" w14:textId="77777777" w:rsidR="00331FAB" w:rsidRDefault="00B952CF" w:rsidP="00B952C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2.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C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GLib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를 통해</w:t>
            </w:r>
            <w:r w:rsidR="00775E40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775E40">
              <w:rPr>
                <w:rFonts w:ascii="바탕" w:eastAsia="바탕" w:hAnsi="바탕" w:cs="바탕"/>
                <w:noProof/>
                <w:lang w:bidi="ko-KR"/>
              </w:rPr>
              <w:t>Proxy</w:t>
            </w:r>
            <w:r w:rsidR="00775E40">
              <w:rPr>
                <w:rFonts w:ascii="바탕" w:eastAsia="바탕" w:hAnsi="바탕" w:cs="바탕" w:hint="eastAsia"/>
                <w:noProof/>
                <w:lang w:bidi="ko-KR"/>
              </w:rPr>
              <w:t xml:space="preserve"> 객체를</w:t>
            </w:r>
            <w:r w:rsidRPr="00703764">
              <w:rPr>
                <w:rFonts w:ascii="궁서" w:eastAsia="궁서" w:hAnsi="궁서" w:cs="바탕" w:hint="eastAsia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만들어본 경험이 있습니다.</w:t>
            </w:r>
          </w:p>
          <w:p w14:paraId="140A48C7" w14:textId="6C44DB8C" w:rsidR="007941B0" w:rsidRPr="00414C86" w:rsidRDefault="00B952CF" w:rsidP="00B952CF">
            <w:pPr>
              <w:spacing w:line="240" w:lineRule="auto"/>
              <w:rPr>
                <w:rFonts w:ascii="맑은 고딕" w:hAnsi="맑은 고딕"/>
                <w:noProof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3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. </w:t>
            </w:r>
            <w:r w:rsidR="00414C86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테스트 </w:t>
            </w:r>
            <w:r w:rsidR="00414C86" w:rsidRPr="008E5CBB">
              <w:rPr>
                <w:rFonts w:ascii="궁서" w:eastAsia="궁서" w:hAnsi="궁서" w:cs="바탕" w:hint="eastAsia"/>
                <w:b/>
                <w:bCs/>
                <w:noProof/>
                <w:lang w:val="ko-KR" w:bidi="ko-KR"/>
              </w:rPr>
              <w:t xml:space="preserve">커버리지 </w:t>
            </w:r>
            <w:r w:rsidR="00414C86" w:rsidRPr="008E5CBB">
              <w:rPr>
                <w:rFonts w:ascii="궁서" w:eastAsia="궁서" w:hAnsi="궁서" w:cs="바탕"/>
                <w:b/>
                <w:bCs/>
                <w:noProof/>
                <w:lang w:val="ko-KR" w:bidi="ko-KR"/>
              </w:rPr>
              <w:t>80%</w:t>
            </w:r>
            <w:r w:rsidR="00414C86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를 지키며 </w:t>
            </w:r>
            <w:r w:rsidR="00414C86">
              <w:rPr>
                <w:rFonts w:ascii="바탕" w:eastAsia="바탕" w:hAnsi="바탕" w:cs="바탕"/>
                <w:noProof/>
                <w:lang w:bidi="ko-KR"/>
              </w:rPr>
              <w:t xml:space="preserve">API </w:t>
            </w:r>
            <w:r w:rsidR="00414C86">
              <w:rPr>
                <w:rFonts w:ascii="바탕" w:eastAsia="바탕" w:hAnsi="바탕" w:cs="바탕" w:hint="eastAsia"/>
                <w:noProof/>
                <w:lang w:bidi="ko-KR"/>
              </w:rPr>
              <w:t>개발을 할 수 있습니다.</w:t>
            </w:r>
          </w:p>
        </w:tc>
      </w:tr>
      <w:tr w:rsidR="007941B0" w:rsidRPr="001E1F33" w14:paraId="000963C7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4BAAD1E8" w14:textId="49C53EBD" w:rsidR="007941B0" w:rsidRPr="007941B0" w:rsidRDefault="007941B0" w:rsidP="007941B0">
            <w:pPr>
              <w:pStyle w:val="ab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hAnsi="바탕" w:cs="바탕" w:hint="eastAsia"/>
                <w:noProof/>
                <w:lang w:bidi="ko-KR"/>
              </w:rPr>
              <w:t>데이터베이스</w:t>
            </w:r>
          </w:p>
        </w:tc>
        <w:tc>
          <w:tcPr>
            <w:tcW w:w="4027" w:type="pct"/>
          </w:tcPr>
          <w:p w14:paraId="3B99B9E4" w14:textId="77777777" w:rsidR="00331FAB" w:rsidRDefault="00040A1E" w:rsidP="00040A1E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>1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클러스터링 인덱스에 대해 설명할 수 있습니다.</w:t>
            </w:r>
          </w:p>
          <w:p w14:paraId="4811AD42" w14:textId="77777777" w:rsidR="00331FAB" w:rsidRDefault="00BA28C2" w:rsidP="00040A1E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2</w:t>
            </w:r>
            <w:r w:rsidR="00040A1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040A1E">
              <w:rPr>
                <w:rFonts w:ascii="바탕" w:eastAsia="바탕" w:hAnsi="바탕" w:cs="바탕" w:hint="eastAsia"/>
                <w:noProof/>
                <w:lang w:bidi="ko-KR"/>
              </w:rPr>
              <w:t>커버링 인덱스의 조회 성능이 좋은 이유를 설명할 수 있습니다.</w:t>
            </w:r>
          </w:p>
          <w:p w14:paraId="08FDD7BB" w14:textId="6930A4FA" w:rsidR="00C00795" w:rsidRDefault="00BA28C2" w:rsidP="00040A1E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3. MyISAM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에는 없는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InnoDB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의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row-level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락의 필요성에 대해</w:t>
            </w:r>
            <w:r w:rsidR="001776D5">
              <w:rPr>
                <w:rFonts w:ascii="바탕" w:eastAsia="바탕" w:hAnsi="바탕" w:cs="바탕"/>
                <w:noProof/>
                <w:lang w:bidi="ko-KR"/>
              </w:rPr>
              <w:br/>
              <w:t xml:space="preserve">  </w:t>
            </w:r>
            <w:r w:rsidR="001776D5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설명할 수 있습니다.</w:t>
            </w:r>
          </w:p>
          <w:p w14:paraId="513E714E" w14:textId="77777777" w:rsidR="00331FAB" w:rsidRDefault="00040A1E" w:rsidP="00040A1E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4.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트랜잭션에</w:t>
            </w:r>
            <w:r w:rsidR="0027197C">
              <w:rPr>
                <w:rFonts w:ascii="바탕" w:eastAsia="바탕" w:hAnsi="바탕" w:cs="바탕" w:hint="eastAsia"/>
                <w:noProof/>
                <w:lang w:bidi="ko-KR"/>
              </w:rPr>
              <w:t>서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Pr="00703764">
              <w:rPr>
                <w:rFonts w:ascii="궁서" w:eastAsia="궁서" w:hAnsi="궁서" w:cs="바탕"/>
                <w:b/>
                <w:bCs/>
                <w:noProof/>
                <w:lang w:bidi="ko-KR"/>
              </w:rPr>
              <w:t>ACID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가</w:t>
            </w:r>
            <w:r w:rsidR="0027197C">
              <w:rPr>
                <w:rFonts w:ascii="바탕" w:eastAsia="바탕" w:hAnsi="바탕" w:cs="바탕" w:hint="eastAsia"/>
                <w:noProof/>
                <w:lang w:bidi="ko-KR"/>
              </w:rPr>
              <w:t xml:space="preserve"> 왜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중요한지 설명할 수 있습니다.</w:t>
            </w:r>
          </w:p>
          <w:p w14:paraId="7343831A" w14:textId="638DAC01" w:rsidR="00040A1E" w:rsidRPr="00040A1E" w:rsidRDefault="00040A1E" w:rsidP="00040A1E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5.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BA28C2">
              <w:rPr>
                <w:rFonts w:ascii="바탕" w:eastAsia="바탕" w:hAnsi="바탕" w:cs="바탕"/>
                <w:noProof/>
                <w:lang w:bidi="ko-KR"/>
              </w:rPr>
              <w:t xml:space="preserve">Isolation Level </w:t>
            </w:r>
            <w:r w:rsidR="00BA28C2">
              <w:rPr>
                <w:rFonts w:ascii="바탕" w:eastAsia="바탕" w:hAnsi="바탕" w:cs="바탕" w:hint="eastAsia"/>
                <w:noProof/>
                <w:lang w:bidi="ko-KR"/>
              </w:rPr>
              <w:t xml:space="preserve">에 따라 발생하는 </w:t>
            </w:r>
            <w:r w:rsidR="00BA28C2">
              <w:rPr>
                <w:rFonts w:ascii="바탕" w:eastAsia="바탕" w:hAnsi="바탕" w:cs="바탕"/>
                <w:noProof/>
                <w:lang w:bidi="ko-KR"/>
              </w:rPr>
              <w:t xml:space="preserve">Dirty Read, </w:t>
            </w:r>
            <w:r w:rsidR="00ED5C4B">
              <w:rPr>
                <w:rFonts w:ascii="바탕" w:eastAsia="바탕" w:hAnsi="바탕" w:cs="바탕"/>
                <w:noProof/>
                <w:lang w:bidi="ko-KR"/>
              </w:rPr>
              <w:br/>
              <w:t xml:space="preserve">    </w:t>
            </w:r>
            <w:r w:rsidR="00BA28C2">
              <w:rPr>
                <w:rFonts w:ascii="바탕" w:eastAsia="바탕" w:hAnsi="바탕" w:cs="바탕"/>
                <w:noProof/>
                <w:lang w:bidi="ko-KR"/>
              </w:rPr>
              <w:t xml:space="preserve">Non-Repeatable Read, Phantom Read </w:t>
            </w:r>
            <w:r w:rsidR="00BA28C2">
              <w:rPr>
                <w:rFonts w:ascii="바탕" w:eastAsia="바탕" w:hAnsi="바탕" w:cs="바탕" w:hint="eastAsia"/>
                <w:noProof/>
                <w:lang w:bidi="ko-KR"/>
              </w:rPr>
              <w:t xml:space="preserve">문제를 공부한적이 </w:t>
            </w:r>
            <w:r w:rsidR="00ED5C4B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ED5C4B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ED5C4B">
              <w:rPr>
                <w:rFonts w:ascii="바탕" w:eastAsia="바탕" w:hAnsi="바탕" w:cs="바탕"/>
                <w:noProof/>
                <w:lang w:bidi="ko-KR"/>
              </w:rPr>
              <w:t xml:space="preserve">  </w:t>
            </w:r>
            <w:r w:rsidR="00E53BE2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BA28C2">
              <w:rPr>
                <w:rFonts w:ascii="바탕" w:eastAsia="바탕" w:hAnsi="바탕" w:cs="바탕" w:hint="eastAsia"/>
                <w:noProof/>
                <w:lang w:bidi="ko-KR"/>
              </w:rPr>
              <w:t>있습니다.</w:t>
            </w:r>
          </w:p>
        </w:tc>
      </w:tr>
      <w:tr w:rsidR="007941B0" w:rsidRPr="001E1F33" w14:paraId="1ADBED05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0C6EB5A7" w14:textId="46D39D45" w:rsidR="007941B0" w:rsidRPr="001E1F33" w:rsidRDefault="007941B0" w:rsidP="007941B0">
            <w:pPr>
              <w:pStyle w:val="ab"/>
              <w:rPr>
                <w:rFonts w:ascii="맑은 고딕" w:hAnsi="맑은 고딕"/>
                <w:noProof/>
                <w:lang w:val="ko-KR" w:bidi="ko-KR"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>인프라</w:t>
            </w:r>
          </w:p>
        </w:tc>
        <w:tc>
          <w:tcPr>
            <w:tcW w:w="4027" w:type="pct"/>
          </w:tcPr>
          <w:p w14:paraId="74A675CF" w14:textId="77777777" w:rsidR="00331FAB" w:rsidRDefault="00234BC9" w:rsidP="00B952C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1. Dockerfile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을 편하게 작성합니다.</w:t>
            </w:r>
          </w:p>
          <w:p w14:paraId="68C6D8E5" w14:textId="77777777" w:rsidR="00331FAB" w:rsidRDefault="00234BC9" w:rsidP="00B952C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>2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컨테이너의 실행원리를 이해하기 위해 컨테이너 프로세스의 </w:t>
            </w:r>
            <w:r w:rsidR="00FA6A8C">
              <w:rPr>
                <w:rFonts w:ascii="바탕" w:eastAsia="바탕" w:hAnsi="바탕" w:cs="바탕"/>
                <w:noProof/>
                <w:lang w:bidi="ko-KR"/>
              </w:rPr>
              <w:br/>
              <w:t xml:space="preserve">   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cgroups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과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namespace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를 추적해본 경험이 있습니다.</w:t>
            </w:r>
          </w:p>
          <w:p w14:paraId="70F1ADF8" w14:textId="77777777" w:rsidR="00331FAB" w:rsidRDefault="00234BC9" w:rsidP="00B952C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3. OS,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하이퍼바이저와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VM,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컨테이너 런타임,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067815">
              <w:rPr>
                <w:rFonts w:ascii="바탕" w:eastAsia="바탕" w:hAnsi="바탕" w:cs="바탕"/>
                <w:noProof/>
                <w:lang w:bidi="ko-KR"/>
              </w:rPr>
              <w:br/>
              <w:t xml:space="preserve">   </w:t>
            </w:r>
            <w:r w:rsidR="00FC3BD8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서버리스와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microVM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에 대해서 설명할 수 있습니다.</w:t>
            </w:r>
          </w:p>
          <w:p w14:paraId="0E3B7A9F" w14:textId="02AC08C5" w:rsidR="007941B0" w:rsidRPr="00234BC9" w:rsidRDefault="007741F7" w:rsidP="00B952C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4. Object Storage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와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Block Storage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의 장단점에 대해 </w:t>
            </w:r>
            <w:r w:rsidR="001A0D2A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1A0D2A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1A0D2A">
              <w:rPr>
                <w:rFonts w:ascii="바탕" w:eastAsia="바탕" w:hAnsi="바탕" w:cs="바탕"/>
                <w:noProof/>
                <w:lang w:bidi="ko-KR"/>
              </w:rPr>
              <w:t xml:space="preserve">  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설명할 수 있습니다.</w:t>
            </w:r>
          </w:p>
        </w:tc>
      </w:tr>
      <w:tr w:rsidR="00664C0F" w:rsidRPr="001E1F33" w14:paraId="1D42BA7D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4B9228FD" w14:textId="64742FA0" w:rsidR="00664C0F" w:rsidRDefault="00664C0F" w:rsidP="00664C0F">
            <w:pPr>
              <w:pStyle w:val="ab"/>
              <w:rPr>
                <w:rFonts w:ascii="맑은 고딕" w:hAnsi="맑은 고딕" w:hint="eastAsia"/>
                <w:noProof/>
                <w:lang w:val="ko-KR" w:bidi="ko-KR"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>커뮤니케이션</w:t>
            </w:r>
          </w:p>
        </w:tc>
        <w:tc>
          <w:tcPr>
            <w:tcW w:w="4027" w:type="pct"/>
          </w:tcPr>
          <w:p w14:paraId="5853F054" w14:textId="77777777" w:rsidR="00664C0F" w:rsidRDefault="00664C0F" w:rsidP="00664C0F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1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>. 70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인 규모였던 이큐브랩 재직시의 다면평가에서 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>“</w:t>
            </w:r>
            <w:r w:rsidRPr="00740527"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타인의 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br/>
            </w:r>
            <w:r w:rsidRPr="00703764">
              <w:rPr>
                <w:rFonts w:ascii="궁서" w:eastAsia="궁서" w:hAnsi="궁서" w:cs="바탕" w:hint="eastAsia"/>
                <w:b/>
                <w:bCs/>
                <w:noProof/>
                <w:lang w:val="ko-KR" w:bidi="ko-KR"/>
              </w:rPr>
              <w:t>피드백에 대한 긍정적인 수용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” 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을 강점으로 인정받았습니다.</w:t>
            </w:r>
          </w:p>
          <w:p w14:paraId="413B5BEF" w14:textId="2737B33D" w:rsidR="00664C0F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2. 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글로벌 서비스를 하는 드림포라에서 캐나다와 남아공 국적의 직원들과 소통하며 일했습니다.</w:t>
            </w:r>
            <w:r>
              <w:rPr>
                <w:rFonts w:ascii="바탕" w:eastAsia="바탕" w:hAnsi="바탕" w:cs="바탕"/>
                <w:noProof/>
                <w:lang w:val="ko-KR"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영어에 대한 거부감이 없습니다.</w:t>
            </w:r>
          </w:p>
        </w:tc>
      </w:tr>
      <w:tr w:rsidR="00664C0F" w:rsidRPr="001E1F33" w14:paraId="36C48E76" w14:textId="77777777" w:rsidTr="00960DAD">
        <w:trPr>
          <w:trHeight w:val="784"/>
        </w:trPr>
        <w:tc>
          <w:tcPr>
            <w:tcW w:w="973" w:type="pct"/>
          </w:tcPr>
          <w:p w14:paraId="4577C21E" w14:textId="1F7409C3" w:rsidR="00664C0F" w:rsidRPr="007941B0" w:rsidRDefault="00664C0F" w:rsidP="00664C0F">
            <w:pPr>
              <w:pStyle w:val="ab"/>
              <w:rPr>
                <w:rFonts w:ascii="맑은 고딕" w:hAnsi="맑은 고딕"/>
                <w:noProof/>
                <w:lang w:bidi="ko-KR"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>전공지식</w:t>
            </w:r>
          </w:p>
        </w:tc>
        <w:tc>
          <w:tcPr>
            <w:tcW w:w="4027" w:type="pct"/>
          </w:tcPr>
          <w:p w14:paraId="511A7191" w14:textId="77777777" w:rsidR="00664C0F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 w:rsidRPr="00A15A1E">
              <w:rPr>
                <w:rFonts w:ascii="바탕" w:eastAsia="바탕" w:hAnsi="바탕" w:cs="바탕" w:hint="eastAsia"/>
                <w:noProof/>
                <w:lang w:bidi="ko-KR"/>
              </w:rPr>
              <w:t>1</w:t>
            </w:r>
            <w:r w:rsidRPr="00A15A1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피보나치 수열에 대한 메모이제이션을 할 줄 압니다.</w:t>
            </w:r>
          </w:p>
          <w:p w14:paraId="4A1F25DC" w14:textId="77777777" w:rsidR="00664C0F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>2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머지 소트와 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다익스트라 알고리즘을 구현할 줄 압니다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.</w:t>
            </w:r>
          </w:p>
          <w:p w14:paraId="5D15D2FD" w14:textId="77777777" w:rsidR="00664C0F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3. Busy Wait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을 활용해 뮤텍스와 세마포어를 구현할 줄 압니다.</w:t>
            </w:r>
          </w:p>
          <w:p w14:paraId="6CB9DF94" w14:textId="77777777" w:rsidR="00664C0F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4.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I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nternal Fragmentation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과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External Fragmentation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의</w:t>
            </w:r>
            <w:r>
              <w:rPr>
                <w:rFonts w:ascii="바탕" w:eastAsia="바탕" w:hAnsi="바탕" w:cs="바탕"/>
                <w:noProof/>
                <w:lang w:bidi="ko-KR"/>
              </w:rPr>
              <w:br/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차이에 대해 설명할 수 있습니다.</w:t>
            </w:r>
          </w:p>
          <w:p w14:paraId="3E472BC7" w14:textId="77777777" w:rsidR="00664C0F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5. TCP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의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Congestion Control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과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Flow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C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ontrol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에 대해 </w:t>
            </w:r>
            <w:r>
              <w:rPr>
                <w:rFonts w:ascii="바탕" w:eastAsia="바탕" w:hAnsi="바탕" w:cs="바탕"/>
                <w:noProof/>
                <w:lang w:bidi="ko-KR"/>
              </w:rPr>
              <w:br/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설명할 수 있습니다.</w:t>
            </w:r>
          </w:p>
          <w:p w14:paraId="1E5ED2AA" w14:textId="4B673ED8" w:rsidR="00664C0F" w:rsidRPr="00234BC9" w:rsidRDefault="00664C0F" w:rsidP="00664C0F">
            <w:pPr>
              <w:spacing w:line="240" w:lineRule="auto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6. OSI 7 Layer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를 설명할 수 있습니다.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리눅스 커널 함수 콜 스택 </w:t>
            </w:r>
            <w:r>
              <w:rPr>
                <w:rFonts w:ascii="바탕" w:eastAsia="바탕" w:hAnsi="바탕" w:cs="바탕"/>
                <w:noProof/>
                <w:lang w:bidi="ko-KR"/>
              </w:rPr>
              <w:br/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분석을 통해 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TCP/IP 4 Layer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를 추적한 경험이 있습니다.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</w:p>
        </w:tc>
      </w:tr>
    </w:tbl>
    <w:p w14:paraId="7C62068E" w14:textId="77777777" w:rsidR="00E14173" w:rsidRPr="00ED3ECF" w:rsidRDefault="00E14173" w:rsidP="009655EC">
      <w:pPr>
        <w:rPr>
          <w:rFonts w:ascii="맑은 고딕" w:hAnsi="맑은 고딕"/>
          <w:noProof/>
          <w:sz w:val="2"/>
          <w:szCs w:val="2"/>
        </w:rPr>
      </w:pPr>
    </w:p>
    <w:p w14:paraId="7FE4F00B" w14:textId="77777777" w:rsidR="00E14173" w:rsidRDefault="00E14173" w:rsidP="009655EC">
      <w:pPr>
        <w:rPr>
          <w:rFonts w:ascii="맑은 고딕" w:hAnsi="맑은 고딕"/>
          <w:noProof/>
          <w:sz w:val="2"/>
          <w:szCs w:val="2"/>
        </w:rPr>
      </w:pPr>
    </w:p>
    <w:tbl>
      <w:tblPr>
        <w:tblStyle w:val="aa"/>
        <w:tblW w:w="5000" w:type="pct"/>
        <w:tblLook w:val="0620" w:firstRow="1" w:lastRow="0" w:firstColumn="0" w:lastColumn="0" w:noHBand="1" w:noVBand="1"/>
      </w:tblPr>
      <w:tblGrid>
        <w:gridCol w:w="1700"/>
        <w:gridCol w:w="7038"/>
      </w:tblGrid>
      <w:tr w:rsidR="007C3DC9" w:rsidRPr="001E1F33" w14:paraId="550ED3D4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385847A1" w14:textId="77777777" w:rsidR="007C3DC9" w:rsidRPr="00157E4F" w:rsidRDefault="007C3DC9" w:rsidP="00960DAD">
            <w:pPr>
              <w:pStyle w:val="ab"/>
              <w:rPr>
                <w:rFonts w:ascii="맑은 고딕" w:hAnsi="맑은 고딕"/>
                <w:noProof/>
                <w:lang w:bidi="ko-KR"/>
              </w:rPr>
            </w:pPr>
          </w:p>
        </w:tc>
        <w:tc>
          <w:tcPr>
            <w:tcW w:w="4027" w:type="pct"/>
          </w:tcPr>
          <w:p w14:paraId="2DC0B5E5" w14:textId="77777777" w:rsidR="007C3DC9" w:rsidRPr="001E1F33" w:rsidRDefault="007C3DC9" w:rsidP="00960DAD">
            <w:pPr>
              <w:spacing w:line="240" w:lineRule="auto"/>
              <w:rPr>
                <w:rFonts w:ascii="바탕" w:eastAsia="바탕" w:hAnsi="바탕" w:cs="바탕"/>
                <w:noProof/>
                <w:lang w:val="ko-KR" w:bidi="ko-KR"/>
              </w:rPr>
            </w:pPr>
          </w:p>
        </w:tc>
      </w:tr>
    </w:tbl>
    <w:p w14:paraId="2E566EB0" w14:textId="5E354C0B" w:rsidR="00E14173" w:rsidRPr="007941B0" w:rsidRDefault="00147AB4" w:rsidP="00E14173">
      <w:pPr>
        <w:pStyle w:val="1"/>
        <w:rPr>
          <w:rFonts w:ascii="바탕" w:eastAsia="바탕" w:hAnsi="바탕" w:cs="바탕"/>
          <w:noProof/>
          <w:lang w:val="ko-KR" w:bidi="ko-KR"/>
        </w:rPr>
      </w:pPr>
      <w:r>
        <w:rPr>
          <w:rFonts w:ascii="바탕" w:eastAsia="바탕" w:hAnsi="바탕" w:cs="바탕" w:hint="eastAsia"/>
          <w:noProof/>
          <w:lang w:val="ko-KR" w:bidi="ko-KR"/>
        </w:rPr>
        <w:t>자료</w:t>
      </w:r>
    </w:p>
    <w:tbl>
      <w:tblPr>
        <w:tblStyle w:val="aa"/>
        <w:tblW w:w="6408" w:type="pct"/>
        <w:tblLook w:val="0620" w:firstRow="1" w:lastRow="0" w:firstColumn="0" w:lastColumn="0" w:noHBand="1" w:noVBand="1"/>
        <w:tblDescription w:val="경력 표"/>
      </w:tblPr>
      <w:tblGrid>
        <w:gridCol w:w="1579"/>
        <w:gridCol w:w="9620"/>
      </w:tblGrid>
      <w:tr w:rsidR="004E72B3" w:rsidRPr="001E1F33" w14:paraId="047035EB" w14:textId="77777777" w:rsidTr="00A45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5" w:type="pct"/>
          </w:tcPr>
          <w:p w14:paraId="44E12B22" w14:textId="04A731E2" w:rsidR="00E14173" w:rsidRPr="00147AB4" w:rsidRDefault="00147AB4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 xml:space="preserve">테스트 주도 개발로 크래시 </w:t>
            </w:r>
            <w:r>
              <w:rPr>
                <w:rFonts w:ascii="맑은 고딕" w:hAnsi="맑은 고딕"/>
                <w:noProof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noProof/>
                <w:lang w:val="ko-KR" w:bidi="ko-KR"/>
              </w:rPr>
              <w:t>감소</w:t>
            </w:r>
          </w:p>
        </w:tc>
        <w:tc>
          <w:tcPr>
            <w:tcW w:w="4295" w:type="pct"/>
          </w:tcPr>
          <w:p w14:paraId="43072000" w14:textId="77777777" w:rsidR="00147AB4" w:rsidRDefault="004E72B3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/>
                <w:noProof/>
                <w:lang w:val="ko-KR" w:bidi="ko-KR"/>
              </w:rPr>
              <w:drawing>
                <wp:inline distT="0" distB="0" distL="0" distR="0" wp14:anchorId="6A3B01BF" wp14:editId="79D6FF68">
                  <wp:extent cx="3594100" cy="3290546"/>
                  <wp:effectExtent l="0" t="0" r="0" b="0"/>
                  <wp:docPr id="1072646741" name="그림 1" descr="텍스트, 스크린샷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646741" name="그림 1" descr="텍스트, 스크린샷, 도표, 그래프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08" cy="334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58296" w14:textId="77777777" w:rsidR="001122C7" w:rsidRDefault="001122C7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</w:p>
          <w:p w14:paraId="7E5455E5" w14:textId="3240E863" w:rsidR="001122C7" w:rsidRPr="004E72B3" w:rsidRDefault="001122C7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</w:p>
        </w:tc>
      </w:tr>
      <w:tr w:rsidR="004E72B3" w:rsidRPr="001E1F33" w14:paraId="06153B13" w14:textId="77777777" w:rsidTr="00A45BAA">
        <w:trPr>
          <w:trHeight w:val="784"/>
        </w:trPr>
        <w:tc>
          <w:tcPr>
            <w:tcW w:w="705" w:type="pct"/>
          </w:tcPr>
          <w:p w14:paraId="5FD1386F" w14:textId="79F6F53F" w:rsidR="00E14173" w:rsidRPr="001E1F33" w:rsidRDefault="00147AB4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/>
                <w:noProof/>
              </w:rPr>
              <w:t>N+1</w:t>
            </w:r>
            <w:r>
              <w:rPr>
                <w:rFonts w:ascii="맑은 고딕" w:hAnsi="맑은 고딕" w:hint="eastAsia"/>
                <w:noProof/>
              </w:rPr>
              <w:t xml:space="preserve"> 문제 해결로 서버비 감소</w:t>
            </w:r>
          </w:p>
        </w:tc>
        <w:tc>
          <w:tcPr>
            <w:tcW w:w="4295" w:type="pct"/>
          </w:tcPr>
          <w:p w14:paraId="6D0DD669" w14:textId="4DD2F410" w:rsidR="00E14173" w:rsidRDefault="004E72B3" w:rsidP="00147AB4">
            <w:pPr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 wp14:anchorId="30E9D99D" wp14:editId="4999FA43">
                  <wp:extent cx="4470400" cy="2023395"/>
                  <wp:effectExtent l="0" t="0" r="0" b="0"/>
                  <wp:docPr id="104863487" name="그림 2" descr="텍스트, 명함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63487" name="그림 2" descr="텍스트, 명함, 스크린샷, 폰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422" cy="212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E7AEC" w14:textId="77777777" w:rsidR="001122C7" w:rsidRDefault="001122C7" w:rsidP="00147AB4">
            <w:pPr>
              <w:rPr>
                <w:rFonts w:ascii="맑은 고딕" w:hAnsi="맑은 고딕"/>
                <w:noProof/>
              </w:rPr>
            </w:pPr>
          </w:p>
          <w:p w14:paraId="1BED9FB9" w14:textId="77777777" w:rsidR="00147AB4" w:rsidRPr="001E1F33" w:rsidRDefault="00147AB4" w:rsidP="00147AB4">
            <w:pPr>
              <w:rPr>
                <w:rFonts w:ascii="맑은 고딕" w:hAnsi="맑은 고딕"/>
                <w:noProof/>
              </w:rPr>
            </w:pPr>
          </w:p>
        </w:tc>
      </w:tr>
      <w:tr w:rsidR="004E72B3" w:rsidRPr="001E1F33" w14:paraId="64452679" w14:textId="77777777" w:rsidTr="00A45BAA">
        <w:trPr>
          <w:trHeight w:val="784"/>
        </w:trPr>
        <w:tc>
          <w:tcPr>
            <w:tcW w:w="705" w:type="pct"/>
          </w:tcPr>
          <w:p w14:paraId="01770CF9" w14:textId="65003624" w:rsidR="00147AB4" w:rsidRDefault="00147AB4" w:rsidP="00147AB4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다면평가</w:t>
            </w:r>
          </w:p>
        </w:tc>
        <w:tc>
          <w:tcPr>
            <w:tcW w:w="4295" w:type="pct"/>
          </w:tcPr>
          <w:p w14:paraId="5C0AC061" w14:textId="7461B5D3" w:rsidR="00147AB4" w:rsidRDefault="004E72B3" w:rsidP="00147AB4">
            <w:pPr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 wp14:anchorId="638944BB" wp14:editId="4FD215C5">
                  <wp:extent cx="5058285" cy="1866900"/>
                  <wp:effectExtent l="0" t="0" r="0" b="0"/>
                  <wp:docPr id="2059735815" name="그림 5" descr="텍스트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35815" name="그림 5" descr="텍스트, 폰트, 스크린샷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02" cy="192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94CD3" w14:textId="77777777" w:rsidR="00147AB4" w:rsidRPr="001E1F33" w:rsidRDefault="00147AB4" w:rsidP="00147AB4">
            <w:pPr>
              <w:rPr>
                <w:rFonts w:ascii="바탕" w:eastAsia="바탕" w:hAnsi="바탕" w:cs="바탕"/>
                <w:noProof/>
                <w:lang w:val="ko-KR" w:bidi="ko-KR"/>
              </w:rPr>
            </w:pPr>
          </w:p>
        </w:tc>
      </w:tr>
    </w:tbl>
    <w:p w14:paraId="1D57048E" w14:textId="77777777" w:rsidR="00E14173" w:rsidRPr="00E14173" w:rsidRDefault="00E14173" w:rsidP="009655EC">
      <w:pPr>
        <w:rPr>
          <w:rFonts w:ascii="맑은 고딕" w:hAnsi="맑은 고딕"/>
          <w:noProof/>
          <w:sz w:val="2"/>
          <w:szCs w:val="2"/>
        </w:rPr>
      </w:pPr>
    </w:p>
    <w:sectPr w:rsidR="00E14173" w:rsidRPr="00E14173" w:rsidSect="001E1F33">
      <w:footerReference w:type="default" r:id="rId15"/>
      <w:pgSz w:w="11906" w:h="16838" w:code="9"/>
      <w:pgMar w:top="426" w:right="1584" w:bottom="567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6C2F" w14:textId="77777777" w:rsidR="0092240A" w:rsidRDefault="0092240A">
      <w:pPr>
        <w:spacing w:after="0"/>
      </w:pPr>
      <w:r>
        <w:separator/>
      </w:r>
    </w:p>
    <w:p w14:paraId="4FDC11DA" w14:textId="77777777" w:rsidR="0092240A" w:rsidRDefault="0092240A"/>
  </w:endnote>
  <w:endnote w:type="continuationSeparator" w:id="0">
    <w:p w14:paraId="19440294" w14:textId="77777777" w:rsidR="0092240A" w:rsidRDefault="0092240A">
      <w:pPr>
        <w:spacing w:after="0"/>
      </w:pPr>
      <w:r>
        <w:continuationSeparator/>
      </w:r>
    </w:p>
    <w:p w14:paraId="6123B76A" w14:textId="77777777" w:rsidR="0092240A" w:rsidRDefault="00922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D993" w14:textId="77777777" w:rsidR="00C067C5" w:rsidRDefault="00F6077F">
    <w:pPr>
      <w:pStyle w:val="a8"/>
    </w:pPr>
    <w:r>
      <w:rPr>
        <w:rFonts w:hint="eastAsia"/>
        <w:noProof w:val="0"/>
        <w:lang w:val="ko-KR" w:bidi="ko-KR"/>
      </w:rPr>
      <w:fldChar w:fldCharType="begin"/>
    </w:r>
    <w:r>
      <w:rPr>
        <w:rFonts w:hint="eastAsia"/>
        <w:lang w:val="ko-KR" w:bidi="ko-KR"/>
      </w:rPr>
      <w:instrText xml:space="preserve"> PAGE   \* MERGEFORMAT </w:instrText>
    </w:r>
    <w:r>
      <w:rPr>
        <w:rFonts w:hint="eastAsia"/>
        <w:noProof w:val="0"/>
        <w:lang w:val="ko-KR" w:bidi="ko-KR"/>
      </w:rPr>
      <w:fldChar w:fldCharType="separate"/>
    </w:r>
    <w:r w:rsidR="00797C46">
      <w:rPr>
        <w:rFonts w:hint="eastAsia"/>
        <w:lang w:val="ko-KR" w:bidi="ko-KR"/>
      </w:rPr>
      <w:t>2</w:t>
    </w:r>
    <w:r>
      <w:rPr>
        <w:rFonts w:hint="eastAsia"/>
        <w:lang w:val="ko-KR" w:bidi="ko-KR"/>
      </w:rPr>
      <w:fldChar w:fldCharType="end"/>
    </w:r>
    <w:r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98F7" w14:textId="77777777" w:rsidR="0092240A" w:rsidRDefault="0092240A">
      <w:pPr>
        <w:spacing w:after="0"/>
      </w:pPr>
      <w:r>
        <w:separator/>
      </w:r>
    </w:p>
    <w:p w14:paraId="504B14AB" w14:textId="77777777" w:rsidR="0092240A" w:rsidRDefault="0092240A"/>
  </w:footnote>
  <w:footnote w:type="continuationSeparator" w:id="0">
    <w:p w14:paraId="16564FD2" w14:textId="77777777" w:rsidR="0092240A" w:rsidRDefault="0092240A">
      <w:pPr>
        <w:spacing w:after="0"/>
      </w:pPr>
      <w:r>
        <w:continuationSeparator/>
      </w:r>
    </w:p>
    <w:p w14:paraId="0840F519" w14:textId="77777777" w:rsidR="0092240A" w:rsidRDefault="009224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EAD3584"/>
    <w:multiLevelType w:val="hybridMultilevel"/>
    <w:tmpl w:val="A3E619AC"/>
    <w:lvl w:ilvl="0" w:tplc="564CF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3EB31C2"/>
    <w:multiLevelType w:val="hybridMultilevel"/>
    <w:tmpl w:val="1A2442A2"/>
    <w:lvl w:ilvl="0" w:tplc="58A673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87964">
    <w:abstractNumId w:val="9"/>
  </w:num>
  <w:num w:numId="2" w16cid:durableId="1050496967">
    <w:abstractNumId w:val="9"/>
    <w:lvlOverride w:ilvl="0">
      <w:startOverride w:val="1"/>
    </w:lvlOverride>
  </w:num>
  <w:num w:numId="3" w16cid:durableId="1533029476">
    <w:abstractNumId w:val="9"/>
    <w:lvlOverride w:ilvl="0">
      <w:startOverride w:val="1"/>
    </w:lvlOverride>
  </w:num>
  <w:num w:numId="4" w16cid:durableId="17857215">
    <w:abstractNumId w:val="9"/>
    <w:lvlOverride w:ilvl="0">
      <w:startOverride w:val="1"/>
    </w:lvlOverride>
  </w:num>
  <w:num w:numId="5" w16cid:durableId="1165901500">
    <w:abstractNumId w:val="15"/>
  </w:num>
  <w:num w:numId="6" w16cid:durableId="515776151">
    <w:abstractNumId w:val="7"/>
  </w:num>
  <w:num w:numId="7" w16cid:durableId="1697807839">
    <w:abstractNumId w:val="6"/>
  </w:num>
  <w:num w:numId="8" w16cid:durableId="528379037">
    <w:abstractNumId w:val="5"/>
  </w:num>
  <w:num w:numId="9" w16cid:durableId="1962689666">
    <w:abstractNumId w:val="4"/>
  </w:num>
  <w:num w:numId="10" w16cid:durableId="292753292">
    <w:abstractNumId w:val="8"/>
  </w:num>
  <w:num w:numId="11" w16cid:durableId="991446966">
    <w:abstractNumId w:val="3"/>
  </w:num>
  <w:num w:numId="12" w16cid:durableId="798499378">
    <w:abstractNumId w:val="2"/>
  </w:num>
  <w:num w:numId="13" w16cid:durableId="49967305">
    <w:abstractNumId w:val="1"/>
  </w:num>
  <w:num w:numId="14" w16cid:durableId="1148670170">
    <w:abstractNumId w:val="0"/>
  </w:num>
  <w:num w:numId="15" w16cid:durableId="522324770">
    <w:abstractNumId w:val="12"/>
  </w:num>
  <w:num w:numId="16" w16cid:durableId="2017533338">
    <w:abstractNumId w:val="10"/>
  </w:num>
  <w:num w:numId="17" w16cid:durableId="337007031">
    <w:abstractNumId w:val="14"/>
  </w:num>
  <w:num w:numId="18" w16cid:durableId="1683436825">
    <w:abstractNumId w:val="11"/>
  </w:num>
  <w:num w:numId="19" w16cid:durableId="2105371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4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0"/>
    <w:rsid w:val="000031BB"/>
    <w:rsid w:val="00011C74"/>
    <w:rsid w:val="00040A1E"/>
    <w:rsid w:val="00042F1C"/>
    <w:rsid w:val="00067815"/>
    <w:rsid w:val="00077BDE"/>
    <w:rsid w:val="0008438C"/>
    <w:rsid w:val="00085D7A"/>
    <w:rsid w:val="000A4C37"/>
    <w:rsid w:val="000C0CA7"/>
    <w:rsid w:val="000C5E53"/>
    <w:rsid w:val="000D6C25"/>
    <w:rsid w:val="000D74BF"/>
    <w:rsid w:val="000E6177"/>
    <w:rsid w:val="000F0F4A"/>
    <w:rsid w:val="000F2762"/>
    <w:rsid w:val="000F7C7E"/>
    <w:rsid w:val="001122C7"/>
    <w:rsid w:val="00126049"/>
    <w:rsid w:val="0014523F"/>
    <w:rsid w:val="00145C6A"/>
    <w:rsid w:val="00147AB4"/>
    <w:rsid w:val="00157E4F"/>
    <w:rsid w:val="001776D5"/>
    <w:rsid w:val="001A0D2A"/>
    <w:rsid w:val="001D0823"/>
    <w:rsid w:val="001E1F33"/>
    <w:rsid w:val="001F54F8"/>
    <w:rsid w:val="00202DA2"/>
    <w:rsid w:val="00224B6C"/>
    <w:rsid w:val="00225FCF"/>
    <w:rsid w:val="0022672B"/>
    <w:rsid w:val="00234BC9"/>
    <w:rsid w:val="00252B43"/>
    <w:rsid w:val="00254924"/>
    <w:rsid w:val="002563E8"/>
    <w:rsid w:val="00260D3F"/>
    <w:rsid w:val="00263BC2"/>
    <w:rsid w:val="0027197C"/>
    <w:rsid w:val="00272F9A"/>
    <w:rsid w:val="00286CA1"/>
    <w:rsid w:val="00293AA6"/>
    <w:rsid w:val="002A6585"/>
    <w:rsid w:val="002C4BAF"/>
    <w:rsid w:val="002E2C80"/>
    <w:rsid w:val="003010E4"/>
    <w:rsid w:val="00331FAB"/>
    <w:rsid w:val="00352034"/>
    <w:rsid w:val="00354438"/>
    <w:rsid w:val="00365F76"/>
    <w:rsid w:val="00392FCB"/>
    <w:rsid w:val="003977E9"/>
    <w:rsid w:val="003A013D"/>
    <w:rsid w:val="003C0A82"/>
    <w:rsid w:val="0040127C"/>
    <w:rsid w:val="00414C86"/>
    <w:rsid w:val="00427680"/>
    <w:rsid w:val="0043024A"/>
    <w:rsid w:val="0045124B"/>
    <w:rsid w:val="0045268C"/>
    <w:rsid w:val="004827F9"/>
    <w:rsid w:val="00491A22"/>
    <w:rsid w:val="004B6D53"/>
    <w:rsid w:val="004C0A6F"/>
    <w:rsid w:val="004C3720"/>
    <w:rsid w:val="004E72B3"/>
    <w:rsid w:val="004F0028"/>
    <w:rsid w:val="00517C81"/>
    <w:rsid w:val="00526C73"/>
    <w:rsid w:val="00534BBF"/>
    <w:rsid w:val="005759E2"/>
    <w:rsid w:val="00590653"/>
    <w:rsid w:val="005A6A9E"/>
    <w:rsid w:val="005B58F5"/>
    <w:rsid w:val="005B70F9"/>
    <w:rsid w:val="005C52EE"/>
    <w:rsid w:val="00602FFA"/>
    <w:rsid w:val="006128F8"/>
    <w:rsid w:val="00650306"/>
    <w:rsid w:val="00655AA4"/>
    <w:rsid w:val="00662328"/>
    <w:rsid w:val="00664C0F"/>
    <w:rsid w:val="00686848"/>
    <w:rsid w:val="00693B17"/>
    <w:rsid w:val="00695EEC"/>
    <w:rsid w:val="006A1463"/>
    <w:rsid w:val="006A40B0"/>
    <w:rsid w:val="006B0D8E"/>
    <w:rsid w:val="006C6E49"/>
    <w:rsid w:val="006D4936"/>
    <w:rsid w:val="006D6ACB"/>
    <w:rsid w:val="006E5073"/>
    <w:rsid w:val="006E7F00"/>
    <w:rsid w:val="006F3CCC"/>
    <w:rsid w:val="00703764"/>
    <w:rsid w:val="00740527"/>
    <w:rsid w:val="00740C40"/>
    <w:rsid w:val="007458A9"/>
    <w:rsid w:val="007559B1"/>
    <w:rsid w:val="00757981"/>
    <w:rsid w:val="00762CE4"/>
    <w:rsid w:val="00764BDD"/>
    <w:rsid w:val="00764D7E"/>
    <w:rsid w:val="00767E54"/>
    <w:rsid w:val="007741F7"/>
    <w:rsid w:val="00775E40"/>
    <w:rsid w:val="00792413"/>
    <w:rsid w:val="007941B0"/>
    <w:rsid w:val="00797C46"/>
    <w:rsid w:val="007A100E"/>
    <w:rsid w:val="007C3DC9"/>
    <w:rsid w:val="007C7787"/>
    <w:rsid w:val="008032AD"/>
    <w:rsid w:val="00804B97"/>
    <w:rsid w:val="008079CE"/>
    <w:rsid w:val="00812AF8"/>
    <w:rsid w:val="00816F29"/>
    <w:rsid w:val="00843164"/>
    <w:rsid w:val="00851764"/>
    <w:rsid w:val="008535FA"/>
    <w:rsid w:val="00854E7D"/>
    <w:rsid w:val="008551F7"/>
    <w:rsid w:val="008778A2"/>
    <w:rsid w:val="00881F22"/>
    <w:rsid w:val="008A74DF"/>
    <w:rsid w:val="008B296B"/>
    <w:rsid w:val="008B5DC0"/>
    <w:rsid w:val="008C10B3"/>
    <w:rsid w:val="008E1D7A"/>
    <w:rsid w:val="008E5CBB"/>
    <w:rsid w:val="00914849"/>
    <w:rsid w:val="00915852"/>
    <w:rsid w:val="0092240A"/>
    <w:rsid w:val="009253F8"/>
    <w:rsid w:val="00931654"/>
    <w:rsid w:val="009655EC"/>
    <w:rsid w:val="00970FA6"/>
    <w:rsid w:val="00983E34"/>
    <w:rsid w:val="00984D61"/>
    <w:rsid w:val="00987BF6"/>
    <w:rsid w:val="009C33EE"/>
    <w:rsid w:val="009C588F"/>
    <w:rsid w:val="009E4B97"/>
    <w:rsid w:val="009F72CD"/>
    <w:rsid w:val="00A139E2"/>
    <w:rsid w:val="00A15A1E"/>
    <w:rsid w:val="00A45BAA"/>
    <w:rsid w:val="00A645B3"/>
    <w:rsid w:val="00A709A1"/>
    <w:rsid w:val="00A82DCC"/>
    <w:rsid w:val="00A96795"/>
    <w:rsid w:val="00AA3953"/>
    <w:rsid w:val="00AA4C56"/>
    <w:rsid w:val="00AD41EA"/>
    <w:rsid w:val="00B5307D"/>
    <w:rsid w:val="00B5423E"/>
    <w:rsid w:val="00B661EF"/>
    <w:rsid w:val="00B6620D"/>
    <w:rsid w:val="00B7214F"/>
    <w:rsid w:val="00B86AFD"/>
    <w:rsid w:val="00B90D34"/>
    <w:rsid w:val="00B939C6"/>
    <w:rsid w:val="00B952CF"/>
    <w:rsid w:val="00B96D95"/>
    <w:rsid w:val="00B97359"/>
    <w:rsid w:val="00BA28C2"/>
    <w:rsid w:val="00BB71BA"/>
    <w:rsid w:val="00BD698E"/>
    <w:rsid w:val="00BE07A4"/>
    <w:rsid w:val="00C00795"/>
    <w:rsid w:val="00C02E26"/>
    <w:rsid w:val="00C067C5"/>
    <w:rsid w:val="00C448F5"/>
    <w:rsid w:val="00C61196"/>
    <w:rsid w:val="00C625E6"/>
    <w:rsid w:val="00CB6772"/>
    <w:rsid w:val="00CC05D9"/>
    <w:rsid w:val="00CD7582"/>
    <w:rsid w:val="00CF17B2"/>
    <w:rsid w:val="00CF3CBD"/>
    <w:rsid w:val="00D0020C"/>
    <w:rsid w:val="00D06E8C"/>
    <w:rsid w:val="00D31A00"/>
    <w:rsid w:val="00D4119E"/>
    <w:rsid w:val="00D473F2"/>
    <w:rsid w:val="00D568D3"/>
    <w:rsid w:val="00D65641"/>
    <w:rsid w:val="00D81F4E"/>
    <w:rsid w:val="00DE198F"/>
    <w:rsid w:val="00DF2F30"/>
    <w:rsid w:val="00E0532D"/>
    <w:rsid w:val="00E14173"/>
    <w:rsid w:val="00E25C6D"/>
    <w:rsid w:val="00E32D5D"/>
    <w:rsid w:val="00E345B8"/>
    <w:rsid w:val="00E40B53"/>
    <w:rsid w:val="00E42361"/>
    <w:rsid w:val="00E53BE2"/>
    <w:rsid w:val="00E76367"/>
    <w:rsid w:val="00EC5012"/>
    <w:rsid w:val="00ED3ECF"/>
    <w:rsid w:val="00ED5C4B"/>
    <w:rsid w:val="00EE427D"/>
    <w:rsid w:val="00EE70D2"/>
    <w:rsid w:val="00F005A0"/>
    <w:rsid w:val="00F0678C"/>
    <w:rsid w:val="00F20156"/>
    <w:rsid w:val="00F25533"/>
    <w:rsid w:val="00F563A2"/>
    <w:rsid w:val="00F6077F"/>
    <w:rsid w:val="00F63B5F"/>
    <w:rsid w:val="00FA1F5A"/>
    <w:rsid w:val="00FA6A8C"/>
    <w:rsid w:val="00FB5CCC"/>
    <w:rsid w:val="00FC3BD8"/>
    <w:rsid w:val="00FC7A47"/>
    <w:rsid w:val="00FD1384"/>
    <w:rsid w:val="00FE218D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47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1F33"/>
    <w:pPr>
      <w:spacing w:after="40" w:line="192" w:lineRule="auto"/>
      <w:ind w:right="578"/>
    </w:pPr>
    <w:rPr>
      <w:rFonts w:eastAsia="맑은 고딕"/>
    </w:rPr>
  </w:style>
  <w:style w:type="paragraph" w:styleId="1">
    <w:name w:val="heading 1"/>
    <w:basedOn w:val="a1"/>
    <w:link w:val="1Char"/>
    <w:uiPriority w:val="3"/>
    <w:qFormat/>
    <w:rsid w:val="001E1F33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Char"/>
    <w:uiPriority w:val="3"/>
    <w:unhideWhenUsed/>
    <w:qFormat/>
    <w:rsid w:val="001E1F33"/>
    <w:pPr>
      <w:keepNext/>
      <w:keepLines/>
      <w:spacing w:after="120"/>
      <w:outlineLvl w:val="1"/>
    </w:pPr>
    <w:rPr>
      <w:rFonts w:asciiTheme="majorHAnsi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1E1F33"/>
    <w:pPr>
      <w:keepNext/>
      <w:keepLines/>
      <w:spacing w:before="40" w:after="0"/>
      <w:outlineLvl w:val="2"/>
    </w:pPr>
    <w:rPr>
      <w:rFonts w:asciiTheme="majorHAnsi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"/>
    <w:qFormat/>
    <w:rsid w:val="001E1F33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hAnsiTheme="majorHAnsi" w:cstheme="majorBidi"/>
      <w:caps/>
      <w:color w:val="595959" w:themeColor="accent2" w:themeShade="80"/>
      <w:kern w:val="28"/>
      <w:sz w:val="64"/>
    </w:rPr>
  </w:style>
  <w:style w:type="character" w:customStyle="1" w:styleId="Char">
    <w:name w:val="제목 Char"/>
    <w:basedOn w:val="a2"/>
    <w:link w:val="a5"/>
    <w:uiPriority w:val="1"/>
    <w:rsid w:val="001E1F33"/>
    <w:rPr>
      <w:rFonts w:asciiTheme="majorHAnsi" w:eastAsia="맑은 고딕" w:hAnsiTheme="majorHAnsi" w:cstheme="majorBidi"/>
      <w:caps/>
      <w:color w:val="595959" w:themeColor="accent2" w:themeShade="80"/>
      <w:kern w:val="28"/>
      <w:sz w:val="64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character" w:customStyle="1" w:styleId="2Char">
    <w:name w:val="제목 2 Char"/>
    <w:basedOn w:val="a2"/>
    <w:link w:val="21"/>
    <w:uiPriority w:val="3"/>
    <w:rsid w:val="001E1F33"/>
    <w:rPr>
      <w:rFonts w:asciiTheme="majorHAnsi" w:eastAsia="맑은 고딕" w:hAnsiTheme="majorHAnsi" w:cstheme="majorBidi"/>
      <w:color w:val="auto"/>
      <w:szCs w:val="26"/>
    </w:rPr>
  </w:style>
  <w:style w:type="paragraph" w:styleId="a0">
    <w:name w:val="List Bullet"/>
    <w:basedOn w:val="a1"/>
    <w:uiPriority w:val="11"/>
    <w:unhideWhenUsed/>
    <w:qFormat/>
    <w:rsid w:val="001E1F33"/>
    <w:pPr>
      <w:numPr>
        <w:numId w:val="5"/>
      </w:numPr>
      <w:spacing w:after="100"/>
    </w:pPr>
  </w:style>
  <w:style w:type="paragraph" w:styleId="a7">
    <w:name w:val="header"/>
    <w:basedOn w:val="a1"/>
    <w:link w:val="Char0"/>
    <w:uiPriority w:val="99"/>
    <w:unhideWhenUsed/>
    <w:rsid w:val="008B5DC0"/>
    <w:pPr>
      <w:spacing w:after="0"/>
    </w:pPr>
  </w:style>
  <w:style w:type="character" w:customStyle="1" w:styleId="Char0">
    <w:name w:val="머리글 Char"/>
    <w:basedOn w:val="a2"/>
    <w:link w:val="a7"/>
    <w:uiPriority w:val="99"/>
    <w:rsid w:val="008B5DC0"/>
  </w:style>
  <w:style w:type="paragraph" w:styleId="a8">
    <w:name w:val="footer"/>
    <w:basedOn w:val="a1"/>
    <w:link w:val="Char1"/>
    <w:uiPriority w:val="99"/>
    <w:unhideWhenUsed/>
    <w:qFormat/>
    <w:rsid w:val="001E1F33"/>
    <w:pPr>
      <w:spacing w:after="0"/>
      <w:ind w:right="0"/>
      <w:jc w:val="right"/>
    </w:pPr>
    <w:rPr>
      <w:noProof/>
    </w:rPr>
  </w:style>
  <w:style w:type="character" w:customStyle="1" w:styleId="Char1">
    <w:name w:val="바닥글 Char"/>
    <w:basedOn w:val="a2"/>
    <w:link w:val="a8"/>
    <w:uiPriority w:val="99"/>
    <w:rsid w:val="001E1F33"/>
    <w:rPr>
      <w:rFonts w:eastAsia="맑은 고딕"/>
      <w:noProof/>
    </w:rPr>
  </w:style>
  <w:style w:type="table" w:styleId="a9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이력서 표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b">
    <w:name w:val="Date"/>
    <w:basedOn w:val="a1"/>
    <w:next w:val="a1"/>
    <w:link w:val="Char2"/>
    <w:uiPriority w:val="6"/>
    <w:unhideWhenUsed/>
    <w:qFormat/>
    <w:rsid w:val="001E1F33"/>
    <w:pPr>
      <w:spacing w:after="120"/>
      <w:ind w:right="144"/>
    </w:pPr>
    <w:rPr>
      <w:color w:val="auto"/>
    </w:rPr>
  </w:style>
  <w:style w:type="character" w:customStyle="1" w:styleId="Char2">
    <w:name w:val="날짜 Char"/>
    <w:basedOn w:val="a2"/>
    <w:link w:val="ab"/>
    <w:uiPriority w:val="6"/>
    <w:rsid w:val="001E1F33"/>
    <w:rPr>
      <w:rFonts w:eastAsia="맑은 고딕"/>
      <w:color w:val="auto"/>
    </w:rPr>
  </w:style>
  <w:style w:type="character" w:styleId="ac">
    <w:name w:val="Emphasis"/>
    <w:basedOn w:val="a2"/>
    <w:uiPriority w:val="7"/>
    <w:unhideWhenUsed/>
    <w:qFormat/>
    <w:rsid w:val="001E1F33"/>
    <w:rPr>
      <w:rFonts w:eastAsia="맑은 고딕"/>
      <w:i/>
      <w:iCs/>
      <w:color w:val="404040" w:themeColor="text1" w:themeTint="BF"/>
    </w:rPr>
  </w:style>
  <w:style w:type="paragraph" w:customStyle="1" w:styleId="ad">
    <w:name w:val="연락처 정보"/>
    <w:basedOn w:val="a1"/>
    <w:uiPriority w:val="2"/>
    <w:qFormat/>
    <w:rsid w:val="001E1F33"/>
    <w:pPr>
      <w:spacing w:after="360"/>
      <w:contextualSpacing/>
    </w:pPr>
  </w:style>
  <w:style w:type="character" w:customStyle="1" w:styleId="1Char">
    <w:name w:val="제목 1 Char"/>
    <w:basedOn w:val="a2"/>
    <w:link w:val="1"/>
    <w:uiPriority w:val="3"/>
    <w:rsid w:val="001E1F33"/>
    <w:rPr>
      <w:rFonts w:asciiTheme="majorHAnsi" w:eastAsia="맑은 고딕" w:hAnsiTheme="majorHAnsi" w:cstheme="majorBidi"/>
      <w:caps/>
      <w:sz w:val="26"/>
      <w:szCs w:val="34"/>
    </w:rPr>
  </w:style>
  <w:style w:type="paragraph" w:styleId="ae">
    <w:name w:val="Balloon Text"/>
    <w:basedOn w:val="a1"/>
    <w:link w:val="Char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e"/>
    <w:uiPriority w:val="99"/>
    <w:semiHidden/>
    <w:rsid w:val="00CC05D9"/>
    <w:rPr>
      <w:rFonts w:ascii="Segoe UI" w:hAnsi="Segoe UI" w:cs="Segoe UI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CC05D9"/>
    <w:pPr>
      <w:spacing w:after="100"/>
    </w:pPr>
  </w:style>
  <w:style w:type="paragraph" w:styleId="af0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after="100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1">
    <w:name w:val="Body Text"/>
    <w:basedOn w:val="a1"/>
    <w:link w:val="Char4"/>
    <w:uiPriority w:val="1"/>
    <w:unhideWhenUsed/>
    <w:qFormat/>
    <w:rsid w:val="001E1F33"/>
    <w:pPr>
      <w:spacing w:after="120"/>
    </w:pPr>
  </w:style>
  <w:style w:type="character" w:customStyle="1" w:styleId="Char4">
    <w:name w:val="본문 Char"/>
    <w:basedOn w:val="a2"/>
    <w:link w:val="af1"/>
    <w:uiPriority w:val="1"/>
    <w:rsid w:val="001E1F33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CC05D9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C05D9"/>
  </w:style>
  <w:style w:type="paragraph" w:styleId="32">
    <w:name w:val="Body Text 3"/>
    <w:basedOn w:val="a1"/>
    <w:link w:val="3Char0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C05D9"/>
    <w:rPr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CC05D9"/>
    <w:pPr>
      <w:spacing w:after="10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CC05D9"/>
    <w:rPr>
      <w:rFonts w:eastAsia="맑은 고딕"/>
    </w:rPr>
  </w:style>
  <w:style w:type="paragraph" w:styleId="af3">
    <w:name w:val="Body Text Indent"/>
    <w:basedOn w:val="a1"/>
    <w:link w:val="Char6"/>
    <w:uiPriority w:val="99"/>
    <w:semiHidden/>
    <w:unhideWhenUsed/>
    <w:rsid w:val="00CC05D9"/>
    <w:pPr>
      <w:spacing w:after="120"/>
      <w:ind w:left="360"/>
    </w:pPr>
  </w:style>
  <w:style w:type="character" w:customStyle="1" w:styleId="Char6">
    <w:name w:val="본문 들여쓰기 Char"/>
    <w:basedOn w:val="a2"/>
    <w:link w:val="af3"/>
    <w:uiPriority w:val="99"/>
    <w:semiHidden/>
    <w:rsid w:val="00CC05D9"/>
  </w:style>
  <w:style w:type="paragraph" w:styleId="23">
    <w:name w:val="Body Text First Indent 2"/>
    <w:basedOn w:val="af3"/>
    <w:link w:val="2Char1"/>
    <w:uiPriority w:val="99"/>
    <w:semiHidden/>
    <w:unhideWhenUsed/>
    <w:rsid w:val="00CC05D9"/>
    <w:pPr>
      <w:spacing w:after="1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CC05D9"/>
  </w:style>
  <w:style w:type="paragraph" w:styleId="24">
    <w:name w:val="Body Text Indent 2"/>
    <w:basedOn w:val="a1"/>
    <w:link w:val="2Char2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C05D9"/>
  </w:style>
  <w:style w:type="paragraph" w:styleId="33">
    <w:name w:val="Body Text Indent 3"/>
    <w:basedOn w:val="a1"/>
    <w:link w:val="3Char1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C05D9"/>
    <w:rPr>
      <w:szCs w:val="16"/>
    </w:rPr>
  </w:style>
  <w:style w:type="character" w:styleId="af4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6">
    <w:name w:val="Closing"/>
    <w:basedOn w:val="a1"/>
    <w:link w:val="Char7"/>
    <w:uiPriority w:val="99"/>
    <w:semiHidden/>
    <w:unhideWhenUsed/>
    <w:rsid w:val="00CC05D9"/>
    <w:pPr>
      <w:spacing w:after="0"/>
      <w:ind w:left="4320"/>
    </w:pPr>
  </w:style>
  <w:style w:type="character" w:customStyle="1" w:styleId="Char7">
    <w:name w:val="맺음말 Char"/>
    <w:basedOn w:val="a2"/>
    <w:link w:val="af6"/>
    <w:uiPriority w:val="99"/>
    <w:semiHidden/>
    <w:rsid w:val="00CC05D9"/>
  </w:style>
  <w:style w:type="table" w:styleId="af7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b">
    <w:name w:val="annotation text"/>
    <w:basedOn w:val="a1"/>
    <w:link w:val="Char8"/>
    <w:uiPriority w:val="99"/>
    <w:semiHidden/>
    <w:unhideWhenUsed/>
    <w:rsid w:val="00CC05D9"/>
    <w:pPr>
      <w:spacing w:after="100"/>
    </w:pPr>
    <w:rPr>
      <w:szCs w:val="20"/>
    </w:rPr>
  </w:style>
  <w:style w:type="character" w:customStyle="1" w:styleId="Char8">
    <w:name w:val="메모 텍스트 Char"/>
    <w:basedOn w:val="a2"/>
    <w:link w:val="afb"/>
    <w:uiPriority w:val="99"/>
    <w:semiHidden/>
    <w:rsid w:val="00CC05D9"/>
    <w:rPr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CC05D9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CC05D9"/>
    <w:rPr>
      <w:b/>
      <w:bCs/>
      <w:szCs w:val="20"/>
    </w:rPr>
  </w:style>
  <w:style w:type="table" w:styleId="afd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e">
    <w:name w:val="Document Map"/>
    <w:basedOn w:val="a1"/>
    <w:link w:val="Char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e"/>
    <w:uiPriority w:val="99"/>
    <w:semiHidden/>
    <w:rsid w:val="00CC05D9"/>
    <w:rPr>
      <w:rFonts w:ascii="Segoe UI" w:hAnsi="Segoe UI" w:cs="Segoe UI"/>
      <w:szCs w:val="16"/>
    </w:rPr>
  </w:style>
  <w:style w:type="paragraph" w:styleId="aff">
    <w:name w:val="E-mail Signature"/>
    <w:basedOn w:val="a1"/>
    <w:link w:val="Charb"/>
    <w:uiPriority w:val="99"/>
    <w:semiHidden/>
    <w:unhideWhenUsed/>
    <w:rsid w:val="00CC05D9"/>
    <w:pPr>
      <w:spacing w:after="0"/>
    </w:pPr>
  </w:style>
  <w:style w:type="character" w:customStyle="1" w:styleId="Charb">
    <w:name w:val="전자 메일 서명 Char"/>
    <w:basedOn w:val="a2"/>
    <w:link w:val="aff"/>
    <w:uiPriority w:val="99"/>
    <w:semiHidden/>
    <w:rsid w:val="00CC05D9"/>
  </w:style>
  <w:style w:type="character" w:styleId="aff0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1">
    <w:name w:val="endnote text"/>
    <w:basedOn w:val="a1"/>
    <w:link w:val="Charc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Charc">
    <w:name w:val="미주 텍스트 Char"/>
    <w:basedOn w:val="a2"/>
    <w:link w:val="aff1"/>
    <w:uiPriority w:val="99"/>
    <w:semiHidden/>
    <w:rsid w:val="00CC05D9"/>
    <w:rPr>
      <w:szCs w:val="20"/>
    </w:rPr>
  </w:style>
  <w:style w:type="paragraph" w:styleId="aff2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4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5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6">
    <w:name w:val="footnote text"/>
    <w:basedOn w:val="a1"/>
    <w:link w:val="Chard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Chard">
    <w:name w:val="각주 텍스트 Char"/>
    <w:basedOn w:val="a2"/>
    <w:link w:val="aff6"/>
    <w:uiPriority w:val="99"/>
    <w:semiHidden/>
    <w:rsid w:val="00CC05D9"/>
    <w:rPr>
      <w:szCs w:val="20"/>
    </w:rPr>
  </w:style>
  <w:style w:type="table" w:styleId="10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4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2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2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0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0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1E1F33"/>
    <w:rPr>
      <w:rFonts w:asciiTheme="majorHAnsi" w:eastAsia="맑은 고딕" w:hAnsiTheme="majorHAnsi" w:cstheme="majorBidi"/>
      <w:color w:val="6E6E6E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C05D9"/>
    <w:rPr>
      <w:i/>
      <w:iCs/>
    </w:rPr>
  </w:style>
  <w:style w:type="character" w:styleId="HTML1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2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C05D9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7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8">
    <w:name w:val="index heading"/>
    <w:basedOn w:val="a1"/>
    <w:next w:val="11"/>
    <w:uiPriority w:val="99"/>
    <w:semiHidden/>
    <w:unhideWhenUsed/>
    <w:rsid w:val="00CC05D9"/>
    <w:pPr>
      <w:spacing w:after="100"/>
    </w:pPr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a">
    <w:name w:val="Intense Quote"/>
    <w:basedOn w:val="a1"/>
    <w:next w:val="a1"/>
    <w:link w:val="Chare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hare">
    <w:name w:val="강한 인용 Char"/>
    <w:basedOn w:val="a2"/>
    <w:link w:val="affa"/>
    <w:uiPriority w:val="30"/>
    <w:semiHidden/>
    <w:rsid w:val="000C0CA7"/>
    <w:rPr>
      <w:i/>
      <w:iCs/>
      <w:color w:val="6E6E6E" w:themeColor="accent1" w:themeShade="80"/>
    </w:rPr>
  </w:style>
  <w:style w:type="character" w:styleId="affb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c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CC05D9"/>
  </w:style>
  <w:style w:type="paragraph" w:styleId="afff0">
    <w:name w:val="List"/>
    <w:basedOn w:val="a1"/>
    <w:uiPriority w:val="99"/>
    <w:semiHidden/>
    <w:unhideWhenUsed/>
    <w:rsid w:val="00CC05D9"/>
    <w:pPr>
      <w:spacing w:after="100"/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C05D9"/>
    <w:pPr>
      <w:spacing w:after="100"/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C05D9"/>
    <w:pPr>
      <w:spacing w:after="100"/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C05D9"/>
    <w:pPr>
      <w:spacing w:after="100"/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C05D9"/>
    <w:pPr>
      <w:spacing w:after="100"/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spacing w:after="100"/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spacing w:after="100"/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spacing w:after="100"/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spacing w:after="100"/>
      <w:contextualSpacing/>
    </w:pPr>
  </w:style>
  <w:style w:type="paragraph" w:styleId="afff1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spacing w:after="100"/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spacing w:after="100"/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spacing w:after="100"/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spacing w:after="100"/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spacing w:after="100"/>
      <w:contextualSpacing/>
    </w:pPr>
  </w:style>
  <w:style w:type="paragraph" w:styleId="afff2">
    <w:name w:val="List Paragraph"/>
    <w:basedOn w:val="a1"/>
    <w:uiPriority w:val="34"/>
    <w:unhideWhenUsed/>
    <w:qFormat/>
    <w:rsid w:val="00CC05D9"/>
    <w:pPr>
      <w:spacing w:after="100"/>
      <w:ind w:left="720"/>
      <w:contextualSpacing/>
    </w:pPr>
  </w:style>
  <w:style w:type="table" w:styleId="12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9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8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3"/>
    <w:uiPriority w:val="99"/>
    <w:semiHidden/>
    <w:rsid w:val="00CC05D9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0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harf0">
    <w:name w:val="메시지 머리글 Char"/>
    <w:basedOn w:val="a2"/>
    <w:link w:val="a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CC05D9"/>
    <w:pPr>
      <w:spacing w:after="100"/>
    </w:pPr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CC05D9"/>
    <w:pPr>
      <w:spacing w:after="100"/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CC05D9"/>
    <w:pPr>
      <w:spacing w:after="0"/>
    </w:pPr>
  </w:style>
  <w:style w:type="character" w:customStyle="1" w:styleId="Charf1">
    <w:name w:val="각주/미주 머리글 Char"/>
    <w:basedOn w:val="a2"/>
    <w:link w:val="afff7"/>
    <w:uiPriority w:val="99"/>
    <w:semiHidden/>
    <w:rsid w:val="00CC05D9"/>
  </w:style>
  <w:style w:type="character" w:styleId="afff8">
    <w:name w:val="page number"/>
    <w:basedOn w:val="a2"/>
    <w:uiPriority w:val="99"/>
    <w:semiHidden/>
    <w:unhideWhenUsed/>
    <w:rsid w:val="00CC05D9"/>
  </w:style>
  <w:style w:type="table" w:styleId="16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Plain Text"/>
    <w:basedOn w:val="a1"/>
    <w:link w:val="Charf2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9"/>
    <w:uiPriority w:val="99"/>
    <w:semiHidden/>
    <w:rsid w:val="00CC05D9"/>
    <w:rPr>
      <w:rFonts w:ascii="Consolas" w:hAnsi="Consolas"/>
      <w:szCs w:val="21"/>
    </w:rPr>
  </w:style>
  <w:style w:type="paragraph" w:styleId="afffa">
    <w:name w:val="Quote"/>
    <w:basedOn w:val="a1"/>
    <w:next w:val="a1"/>
    <w:link w:val="Charf3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a"/>
    <w:uiPriority w:val="29"/>
    <w:semiHidden/>
    <w:rsid w:val="00CC05D9"/>
    <w:rPr>
      <w:i/>
      <w:iCs/>
      <w:color w:val="404040" w:themeColor="text1" w:themeTint="BF"/>
    </w:rPr>
  </w:style>
  <w:style w:type="paragraph" w:styleId="afffb">
    <w:name w:val="Salutation"/>
    <w:basedOn w:val="a1"/>
    <w:next w:val="a1"/>
    <w:link w:val="Charf4"/>
    <w:uiPriority w:val="99"/>
    <w:semiHidden/>
    <w:unhideWhenUsed/>
    <w:rsid w:val="00CC05D9"/>
    <w:pPr>
      <w:spacing w:after="100"/>
    </w:pPr>
  </w:style>
  <w:style w:type="character" w:customStyle="1" w:styleId="Charf4">
    <w:name w:val="인사말 Char"/>
    <w:basedOn w:val="a2"/>
    <w:link w:val="afffb"/>
    <w:uiPriority w:val="99"/>
    <w:semiHidden/>
    <w:rsid w:val="00CC05D9"/>
  </w:style>
  <w:style w:type="paragraph" w:styleId="afffc">
    <w:name w:val="Signature"/>
    <w:basedOn w:val="a1"/>
    <w:link w:val="Charf5"/>
    <w:uiPriority w:val="99"/>
    <w:semiHidden/>
    <w:unhideWhenUsed/>
    <w:rsid w:val="00CC05D9"/>
    <w:pPr>
      <w:spacing w:after="0"/>
      <w:ind w:left="4320"/>
    </w:pPr>
  </w:style>
  <w:style w:type="character" w:customStyle="1" w:styleId="Charf5">
    <w:name w:val="서명 Char"/>
    <w:basedOn w:val="a2"/>
    <w:link w:val="afffc"/>
    <w:uiPriority w:val="99"/>
    <w:semiHidden/>
    <w:rsid w:val="00CC05D9"/>
  </w:style>
  <w:style w:type="character" w:styleId="afffd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e">
    <w:name w:val="Subtitle"/>
    <w:basedOn w:val="a1"/>
    <w:next w:val="a1"/>
    <w:link w:val="Charf6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6">
    <w:name w:val="부제 Char"/>
    <w:basedOn w:val="a2"/>
    <w:link w:val="afff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CC05D9"/>
    <w:pPr>
      <w:spacing w:before="120" w:after="10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C05D9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C05D9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C05D9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C05D9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C05D9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C05D9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C05D9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C05D9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1f0">
    <w:name w:val="표준1"/>
    <w:rsid w:val="001E1F33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맑은 고딕" w:hAnsi="Times New Roman" w:cs="Lucida Sans"/>
      <w:color w:val="auto"/>
      <w:kern w:val="3"/>
      <w:sz w:val="24"/>
      <w:szCs w:val="24"/>
      <w:lang w:eastAsia="zh-CN" w:bidi="hi-IN"/>
    </w:rPr>
  </w:style>
  <w:style w:type="character" w:styleId="affff9">
    <w:name w:val="Unresolved Mention"/>
    <w:basedOn w:val="a2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/ghojeo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rhwjddhk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yro/Library/Containers/com.microsoft.Word/Data/Library/Application%20Support/Microsoft/Office/16.0/DTS/Search/%7bACA43C74-6C23-1146-98C9-DDF59B1F568F%7dtf33980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D559B80244FD4B9C8553FC8C1549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B51EA8-95D4-D64B-8691-BB9FF9AE8193}"/>
      </w:docPartPr>
      <w:docPartBody>
        <w:p w:rsidR="00A966DD" w:rsidRDefault="00395605" w:rsidP="00395605">
          <w:pPr>
            <w:pStyle w:val="ACD559B80244FD4B9C8553FC8C154979"/>
          </w:pPr>
          <w:r w:rsidRPr="001E1F33">
            <w:rPr>
              <w:rFonts w:ascii="맑은 고딕" w:hAnsi="맑은 고딕" w:hint="eastAsia"/>
              <w:noProof/>
              <w:lang w:val="ko-KR" w:bidi="ko-KR"/>
            </w:rPr>
            <w:t>경력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05"/>
    <w:rsid w:val="001A3A8D"/>
    <w:rsid w:val="00395605"/>
    <w:rsid w:val="003F6512"/>
    <w:rsid w:val="006746F3"/>
    <w:rsid w:val="00A03E17"/>
    <w:rsid w:val="00A966DD"/>
    <w:rsid w:val="00B3426F"/>
    <w:rsid w:val="00B84B24"/>
    <w:rsid w:val="00F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D559B80244FD4B9C8553FC8C154979">
    <w:name w:val="ACD559B80244FD4B9C8553FC8C154979"/>
    <w:rsid w:val="0039560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{ACA43C74-6C23-1146-98C9-DDF59B1F568F}tf33980042_win32.dotx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2023-11-12T22:45:00Z</dcterms:created>
  <dcterms:modified xsi:type="dcterms:W3CDTF">2023-11-17T09:24:00Z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