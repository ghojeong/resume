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B2D0" w14:textId="6F1E0F5F" w:rsidR="00C067C5" w:rsidRPr="001E1F33" w:rsidRDefault="00CF3CBD">
      <w:pPr>
        <w:pStyle w:val="a5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고정완</w:t>
      </w:r>
    </w:p>
    <w:tbl>
      <w:tblPr>
        <w:tblStyle w:val="aa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연락처 정보 표"/>
      </w:tblPr>
      <w:tblGrid>
        <w:gridCol w:w="8738"/>
      </w:tblGrid>
      <w:tr w:rsidR="00260D3F" w:rsidRPr="001E1F33" w14:paraId="714885CA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069AE18" w14:textId="4F94F4CC" w:rsidR="00CB6772" w:rsidRPr="001E1F33" w:rsidRDefault="00000000" w:rsidP="00CF3CBD">
            <w:pPr>
              <w:pStyle w:val="ad"/>
              <w:spacing w:after="0"/>
              <w:ind w:right="0"/>
              <w:rPr>
                <w:rFonts w:ascii="맑은 고딕" w:hAnsi="맑은 고딕"/>
                <w:noProof/>
              </w:rPr>
            </w:pPr>
            <w:hyperlink r:id="rId10" w:history="1"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rhwjddhks@gmail.com</w:t>
              </w:r>
            </w:hyperlink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| </w:t>
            </w:r>
            <w:r w:rsidR="00590653">
              <w:t>01</w:t>
            </w:r>
            <w:r w:rsidR="00CF3CBD">
              <w:t>0-3878-1459</w:t>
            </w:r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| </w:t>
            </w:r>
            <w:hyperlink r:id="rId11" w:history="1">
              <w:r w:rsidR="00CF3CBD" w:rsidRPr="00BA7796">
                <w:rPr>
                  <w:rStyle w:val="aff7"/>
                  <w:rFonts w:ascii="맑은 고딕" w:hAnsi="맑은 고딕" w:hint="eastAsia"/>
                  <w:noProof/>
                  <w:lang w:bidi="ko-KR"/>
                </w:rPr>
                <w:t>www</w:t>
              </w:r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.github</w:t>
              </w:r>
              <w:r w:rsidR="00CF3CBD" w:rsidRPr="00BA7796">
                <w:rPr>
                  <w:rStyle w:val="aff7"/>
                  <w:rFonts w:ascii="맑은 고딕" w:hAnsi="맑은 고딕" w:hint="eastAsia"/>
                  <w:noProof/>
                  <w:lang w:bidi="ko-KR"/>
                </w:rPr>
                <w:t>.com/</w:t>
              </w:r>
              <w:r w:rsidR="00CF3CBD" w:rsidRPr="00BA7796">
                <w:rPr>
                  <w:rStyle w:val="aff7"/>
                  <w:rFonts w:ascii="맑은 고딕" w:hAnsi="맑은 고딕"/>
                  <w:noProof/>
                  <w:lang w:bidi="ko-KR"/>
                </w:rPr>
                <w:t>ghojeong</w:t>
              </w:r>
            </w:hyperlink>
            <w:r w:rsidR="007559B1" w:rsidRPr="001E1F33">
              <w:rPr>
                <w:rFonts w:ascii="맑은 고딕" w:hAnsi="맑은 고딕" w:hint="eastAsia"/>
                <w:noProof/>
                <w:lang w:bidi="ko-KR"/>
              </w:rPr>
              <w:t xml:space="preserve"> </w:t>
            </w:r>
          </w:p>
        </w:tc>
      </w:tr>
    </w:tbl>
    <w:p w14:paraId="24A4F93E" w14:textId="327601DA" w:rsidR="00984D61" w:rsidRPr="001E1F33" w:rsidRDefault="00D476A9" w:rsidP="00984D61">
      <w:pPr>
        <w:pStyle w:val="1"/>
        <w:rPr>
          <w:rFonts w:ascii="맑은 고딕" w:hAnsi="맑은 고딕"/>
          <w:noProof/>
        </w:rPr>
      </w:pPr>
      <w:r>
        <w:rPr>
          <w:rFonts w:ascii="바탕" w:eastAsia="바탕" w:hAnsi="바탕" w:cs="바탕" w:hint="eastAsia"/>
          <w:noProof/>
          <w:lang w:val="ko-KR" w:bidi="ko-KR"/>
        </w:rPr>
        <w:t>업무 경험</w:t>
      </w:r>
    </w:p>
    <w:tbl>
      <w:tblPr>
        <w:tblStyle w:val="aa"/>
        <w:tblW w:w="5000" w:type="pct"/>
        <w:tblLook w:val="0620" w:firstRow="1" w:lastRow="0" w:firstColumn="0" w:lastColumn="0" w:noHBand="1" w:noVBand="1"/>
        <w:tblDescription w:val="경력 표"/>
      </w:tblPr>
      <w:tblGrid>
        <w:gridCol w:w="1700"/>
        <w:gridCol w:w="7038"/>
      </w:tblGrid>
      <w:tr w:rsidR="00984D61" w:rsidRPr="001E1F33" w14:paraId="1DD9E66B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67FA891A" w14:textId="66DDFE58" w:rsidR="00984D61" w:rsidRPr="001E1F33" w:rsidRDefault="00BA12B2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A</w:t>
            </w:r>
            <w:r>
              <w:rPr>
                <w:rFonts w:ascii="맑은 고딕" w:hAnsi="맑은 고딕"/>
                <w:noProof/>
              </w:rPr>
              <w:t>ndroid</w:t>
            </w:r>
            <w:r>
              <w:rPr>
                <w:rFonts w:ascii="맑은 고딕" w:hAnsi="맑은 고딕"/>
                <w:noProof/>
              </w:rPr>
              <w:br/>
              <w:t>Room</w:t>
            </w:r>
            <w:r>
              <w:rPr>
                <w:rFonts w:ascii="맑은 고딕" w:hAnsi="맑은 고딕"/>
                <w:noProof/>
              </w:rPr>
              <w:br/>
              <w:t>Hilt</w:t>
            </w:r>
            <w:r>
              <w:rPr>
                <w:rFonts w:ascii="맑은 고딕" w:hAnsi="맑은 고딕"/>
                <w:noProof/>
              </w:rPr>
              <w:br/>
              <w:t>Flow</w:t>
            </w:r>
            <w:r w:rsidR="00984D61">
              <w:rPr>
                <w:rFonts w:ascii="맑은 고딕" w:hAnsi="맑은 고딕"/>
                <w:noProof/>
              </w:rPr>
              <w:br/>
            </w:r>
          </w:p>
        </w:tc>
        <w:tc>
          <w:tcPr>
            <w:tcW w:w="4027" w:type="pct"/>
          </w:tcPr>
          <w:p w14:paraId="116A9286" w14:textId="5A3DE467" w:rsidR="00984D61" w:rsidRPr="001E1F33" w:rsidRDefault="00764BDD" w:rsidP="005B70F9">
            <w:pPr>
              <w:spacing w:line="240" w:lineRule="auto"/>
              <w:rPr>
                <w:rStyle w:val="ac"/>
                <w:rFonts w:ascii="맑은 고딕" w:hAnsi="맑은 고딕"/>
                <w:noProof/>
              </w:rPr>
            </w:pPr>
            <w:r w:rsidRPr="00764BDD">
              <w:rPr>
                <w:rFonts w:ascii="바탕" w:eastAsia="바탕" w:hAnsi="바탕" w:cs="바탕" w:hint="eastAsia"/>
                <w:noProof/>
                <w:lang w:bidi="ko-KR"/>
              </w:rPr>
              <w:t>D</w:t>
            </w:r>
            <w:r>
              <w:rPr>
                <w:rFonts w:ascii="바탕" w:eastAsia="바탕" w:hAnsi="바탕" w:cs="바탕"/>
                <w:noProof/>
                <w:lang w:bidi="ko-KR"/>
              </w:rPr>
              <w:t>reamfora</w:t>
            </w:r>
            <w:r w:rsidR="00984D61" w:rsidRPr="00764BDD">
              <w:rPr>
                <w:rFonts w:ascii="맑은 고딕" w:hAnsi="맑은 고딕" w:hint="eastAsia"/>
                <w:noProof/>
                <w:lang w:bidi="ko-KR"/>
              </w:rPr>
              <w:t>,</w:t>
            </w:r>
            <w:r>
              <w:rPr>
                <w:rFonts w:ascii="맑은 고딕" w:hAnsi="맑은 고딕"/>
                <w:noProof/>
                <w:lang w:bidi="ko-KR"/>
              </w:rPr>
              <w:t xml:space="preserve"> 2021.0</w:t>
            </w:r>
            <w:r w:rsidR="00E345B8">
              <w:rPr>
                <w:rFonts w:ascii="맑은 고딕" w:hAnsi="맑은 고딕"/>
                <w:noProof/>
                <w:lang w:bidi="ko-KR"/>
              </w:rPr>
              <w:t>8</w:t>
            </w:r>
            <w:r>
              <w:rPr>
                <w:rFonts w:ascii="맑은 고딕" w:hAnsi="맑은 고딕"/>
                <w:noProof/>
                <w:lang w:bidi="ko-KR"/>
              </w:rPr>
              <w:t xml:space="preserve"> ~ </w:t>
            </w:r>
          </w:p>
          <w:p w14:paraId="13A5B446" w14:textId="474A4609" w:rsidR="00812AF8" w:rsidRDefault="005A6A9E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>다운로드</w:t>
            </w:r>
            <w:r w:rsidR="00392FCB">
              <w:rPr>
                <w:rFonts w:ascii="바탕" w:eastAsia="바탕" w:hAnsi="바탕" w:cs="바탕" w:hint="eastAsia"/>
                <w:noProof/>
                <w:lang w:bidi="ko-KR"/>
              </w:rPr>
              <w:t xml:space="preserve"> 수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40127C">
              <w:rPr>
                <w:rFonts w:ascii="바탕" w:eastAsia="바탕" w:hAnsi="바탕" w:cs="바탕"/>
                <w:noProof/>
                <w:lang w:bidi="ko-KR"/>
              </w:rPr>
              <w:t>180</w:t>
            </w:r>
            <w:r w:rsidR="0040127C">
              <w:rPr>
                <w:rFonts w:ascii="바탕" w:eastAsia="바탕" w:hAnsi="바탕" w:cs="바탕" w:hint="eastAsia"/>
                <w:noProof/>
                <w:lang w:bidi="ko-KR"/>
              </w:rPr>
              <w:t>만,</w:t>
            </w:r>
            <w:r w:rsidR="0040127C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>M</w:t>
            </w:r>
            <w:r w:rsidR="00BA12B2">
              <w:rPr>
                <w:rFonts w:ascii="바탕" w:eastAsia="바탕" w:hAnsi="바탕" w:cs="바탕"/>
                <w:noProof/>
                <w:lang w:bidi="ko-KR"/>
              </w:rPr>
              <w:t>AU 15</w:t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 xml:space="preserve">만명에 도달한 </w:t>
            </w:r>
            <w:r w:rsidR="0073737F">
              <w:rPr>
                <w:rFonts w:ascii="바탕" w:eastAsia="바탕" w:hAnsi="바탕" w:cs="바탕" w:hint="eastAsia"/>
                <w:noProof/>
                <w:lang w:bidi="ko-KR"/>
              </w:rPr>
              <w:t xml:space="preserve">안드로이드 </w:t>
            </w:r>
            <w:r w:rsidR="0073737F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>앱</w:t>
            </w:r>
            <w:r w:rsidR="0073737F">
              <w:rPr>
                <w:rFonts w:ascii="바탕" w:eastAsia="바탕" w:hAnsi="바탕" w:cs="바탕" w:hint="eastAsia"/>
                <w:noProof/>
                <w:lang w:bidi="ko-KR"/>
              </w:rPr>
              <w:t>을</w:t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 xml:space="preserve"> 두 명이서 개발</w:t>
            </w:r>
            <w:r w:rsidR="007A100E">
              <w:rPr>
                <w:rFonts w:ascii="바탕" w:eastAsia="바탕" w:hAnsi="바탕" w:cs="바탕" w:hint="eastAsia"/>
                <w:noProof/>
                <w:lang w:bidi="ko-KR"/>
              </w:rPr>
              <w:t>했습니다.</w:t>
            </w:r>
          </w:p>
          <w:p w14:paraId="4EDAB596" w14:textId="41182EE9" w:rsidR="006128F8" w:rsidRDefault="005A6A9E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 w:rsidR="00BA12B2">
              <w:rPr>
                <w:rFonts w:ascii="바탕" w:eastAsia="바탕" w:hAnsi="바탕" w:cs="바탕"/>
                <w:noProof/>
                <w:lang w:bidi="ko-KR"/>
              </w:rPr>
              <w:t xml:space="preserve">Xamarin </w:t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>으로 개발되어 있는 앱을,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BA12B2">
              <w:rPr>
                <w:rFonts w:ascii="바탕" w:eastAsia="바탕" w:hAnsi="바탕" w:cs="바탕" w:hint="eastAsia"/>
                <w:noProof/>
                <w:lang w:bidi="ko-KR"/>
              </w:rPr>
              <w:t xml:space="preserve">안드로이드 네이티브로 </w:t>
            </w:r>
            <w:r w:rsidR="00727FA5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727FA5">
              <w:rPr>
                <w:rFonts w:ascii="바탕" w:eastAsia="바탕" w:hAnsi="바탕" w:cs="바탕" w:hint="eastAsia"/>
                <w:noProof/>
                <w:lang w:bidi="ko-KR"/>
              </w:rPr>
              <w:t>전환하기 위하여 개발 환경부터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 전부</w:t>
            </w:r>
            <w:r w:rsidR="00727FA5">
              <w:rPr>
                <w:rFonts w:ascii="바탕" w:eastAsia="바탕" w:hAnsi="바탕" w:cs="바탕" w:hint="eastAsia"/>
                <w:noProof/>
                <w:lang w:bidi="ko-KR"/>
              </w:rPr>
              <w:t xml:space="preserve"> 혼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자</w:t>
            </w:r>
            <w:r w:rsidR="00727FA5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구축</w:t>
            </w:r>
            <w:r w:rsidR="00727FA5">
              <w:rPr>
                <w:rFonts w:ascii="바탕" w:eastAsia="바탕" w:hAnsi="바탕" w:cs="바탕" w:hint="eastAsia"/>
                <w:noProof/>
                <w:lang w:bidi="ko-KR"/>
              </w:rPr>
              <w:t xml:space="preserve">했습니다. </w:t>
            </w:r>
          </w:p>
          <w:p w14:paraId="71254C7F" w14:textId="37CF4527" w:rsidR="00812AF8" w:rsidRDefault="006128F8" w:rsidP="00812AF8">
            <w:pPr>
              <w:spacing w:line="240" w:lineRule="auto"/>
              <w:ind w:left="220" w:hangingChars="100" w:hanging="220"/>
              <w:rPr>
                <w:rFonts w:ascii="바탕" w:eastAsia="바탕" w:hAnsi="바탕" w:cs="바탕" w:hint="eastAsia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3.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안드로이드 프로젝트를 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app, data, domain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3개의 모듈로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분리하고 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TDD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로 개발</w:t>
            </w:r>
            <w:r w:rsidR="0073737F">
              <w:rPr>
                <w:rFonts w:ascii="바탕" w:eastAsia="바탕" w:hAnsi="바탕" w:cs="바탕" w:hint="eastAsia"/>
                <w:noProof/>
                <w:lang w:bidi="ko-KR"/>
              </w:rPr>
              <w:t>하도록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 환경을 구축했습니다.</w:t>
            </w:r>
          </w:p>
          <w:p w14:paraId="5F33D941" w14:textId="7F0D557A" w:rsidR="00011C74" w:rsidRDefault="006128F8" w:rsidP="005B70F9">
            <w:pPr>
              <w:spacing w:line="240" w:lineRule="auto"/>
              <w:rPr>
                <w:rFonts w:ascii="바탕" w:eastAsia="바탕" w:hAnsi="바탕" w:cs="바탕" w:hint="eastAsia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4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S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QLite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의 테이블 단위의 트랜잭션 마다,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7A5FAA" w:rsidRPr="00AD0FF0">
              <w:rPr>
                <w:rFonts w:ascii="궁서체" w:eastAsia="궁서체" w:hAnsi="궁서체" w:cs="바탕"/>
                <w:b/>
                <w:bCs/>
                <w:noProof/>
                <w:lang w:bidi="ko-KR"/>
              </w:rPr>
              <w:t>Flow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를 통해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.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  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상태가 전파되도록 프로젝트를 설계하고 환경을 구축했습니다.</w:t>
            </w:r>
          </w:p>
          <w:p w14:paraId="2C21F388" w14:textId="573257A0" w:rsidR="00B952CF" w:rsidRDefault="006128F8" w:rsidP="007A5FAA">
            <w:pPr>
              <w:spacing w:line="240" w:lineRule="auto"/>
              <w:ind w:left="330" w:hangingChars="150" w:hanging="330"/>
              <w:rPr>
                <w:rFonts w:ascii="바탕" w:eastAsia="바탕" w:hAnsi="바탕" w:cs="바탕" w:hint="eastAsia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5</w:t>
            </w:r>
            <w:r w:rsidR="005A6A9E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서버에서 데이터를 가져오는 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Remote Datasource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와,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 xml:space="preserve">디바이스에서 데이터를 가져오는 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t xml:space="preserve">Local Datasource 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를</w:t>
            </w:r>
            <w:r w:rsidR="007A5FAA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7A5FAA" w:rsidRPr="00AD0FF0">
              <w:rPr>
                <w:rFonts w:ascii="궁서체" w:eastAsia="궁서체" w:hAnsi="궁서체" w:cs="바탕"/>
                <w:b/>
                <w:bCs/>
                <w:noProof/>
                <w:lang w:bidi="ko-KR"/>
              </w:rPr>
              <w:t xml:space="preserve">Repository </w:t>
            </w:r>
            <w:r w:rsidR="007A5FAA" w:rsidRPr="00AD0FF0">
              <w:rPr>
                <w:rFonts w:ascii="궁서체" w:eastAsia="궁서체" w:hAnsi="궁서체" w:cs="바탕" w:hint="eastAsia"/>
                <w:b/>
                <w:bCs/>
                <w:noProof/>
                <w:lang w:bidi="ko-KR"/>
              </w:rPr>
              <w:t>디자인 패턴</w:t>
            </w:r>
            <w:r w:rsidR="007A5FAA">
              <w:rPr>
                <w:rFonts w:ascii="바탕" w:eastAsia="바탕" w:hAnsi="바탕" w:cs="바탕" w:hint="eastAsia"/>
                <w:noProof/>
                <w:lang w:bidi="ko-KR"/>
              </w:rPr>
              <w:t>을 통해 추상화하였습니다.</w:t>
            </w:r>
          </w:p>
          <w:p w14:paraId="4083DD9F" w14:textId="7F432258" w:rsidR="00984D61" w:rsidRPr="00812AF8" w:rsidRDefault="006128F8" w:rsidP="00D62D37">
            <w:pPr>
              <w:spacing w:line="240" w:lineRule="auto"/>
              <w:ind w:left="330" w:hangingChars="150" w:hanging="330"/>
              <w:rPr>
                <w:rFonts w:ascii="바탕" w:eastAsia="바탕" w:hAnsi="바탕" w:cs="바탕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>6</w:t>
            </w:r>
            <w:r w:rsidR="00EE427D"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AD0FF0">
              <w:rPr>
                <w:rFonts w:ascii="바탕" w:eastAsia="바탕" w:hAnsi="바탕" w:cs="바탕" w:hint="eastAsia"/>
                <w:noProof/>
                <w:lang w:bidi="ko-KR"/>
              </w:rPr>
              <w:t>안드로이드 앱의 프로젝트 설계와 개발 환경 구축을 한 후에는</w:t>
            </w:r>
            <w:r w:rsidR="00AD0FF0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AD0FF0">
              <w:rPr>
                <w:rFonts w:ascii="바탕" w:eastAsia="바탕" w:hAnsi="바탕" w:cs="바탕" w:hint="eastAsia"/>
                <w:noProof/>
                <w:lang w:bidi="ko-KR"/>
              </w:rPr>
              <w:t>팀원이 환경을 편하게 느끼도록 스터디를 진행했습니다.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예시)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hyperlink r:id="rId12" w:history="1">
              <w:r w:rsidR="00D62D37" w:rsidRPr="00D62D37">
                <w:rPr>
                  <w:rStyle w:val="aff7"/>
                  <w:rFonts w:ascii="바탕" w:eastAsia="바탕" w:hAnsi="바탕" w:cs="바탕" w:hint="eastAsia"/>
                  <w:noProof/>
                  <w:lang w:bidi="ko-KR"/>
                </w:rPr>
                <w:t xml:space="preserve">서버와 비동기 통신 시 </w:t>
              </w:r>
              <w:r w:rsidR="00D62D37" w:rsidRPr="00D62D37">
                <w:rPr>
                  <w:rStyle w:val="aff7"/>
                  <w:rFonts w:ascii="바탕" w:eastAsia="바탕" w:hAnsi="바탕" w:cs="바탕"/>
                  <w:noProof/>
                  <w:lang w:bidi="ko-KR"/>
                </w:rPr>
                <w:t xml:space="preserve">Type </w:t>
              </w:r>
              <w:r w:rsidR="00D62D37" w:rsidRPr="00D62D37">
                <w:rPr>
                  <w:rStyle w:val="aff7"/>
                  <w:rFonts w:ascii="바탕" w:eastAsia="바탕" w:hAnsi="바탕" w:cs="바탕" w:hint="eastAsia"/>
                  <w:noProof/>
                  <w:lang w:bidi="ko-KR"/>
                </w:rPr>
                <w:t xml:space="preserve">과 </w:t>
              </w:r>
              <w:r w:rsidR="00D62D37" w:rsidRPr="00D62D37">
                <w:rPr>
                  <w:rStyle w:val="aff7"/>
                  <w:rFonts w:ascii="바탕" w:eastAsia="바탕" w:hAnsi="바탕" w:cs="바탕"/>
                  <w:noProof/>
                  <w:lang w:bidi="ko-KR"/>
                </w:rPr>
                <w:t>Stat</w:t>
              </w:r>
              <w:r w:rsidR="00D62D37" w:rsidRPr="00D62D37">
                <w:rPr>
                  <w:rStyle w:val="aff7"/>
                  <w:rFonts w:ascii="바탕" w:eastAsia="바탕" w:hAnsi="바탕" w:cs="바탕"/>
                  <w:noProof/>
                  <w:lang w:bidi="ko-KR"/>
                </w:rPr>
                <w:t>e</w:t>
              </w:r>
              <w:r w:rsidR="00D62D37" w:rsidRPr="00D62D37">
                <w:rPr>
                  <w:rStyle w:val="aff7"/>
                  <w:rFonts w:ascii="바탕" w:eastAsia="바탕" w:hAnsi="바탕" w:cs="바탕"/>
                  <w:noProof/>
                  <w:lang w:bidi="ko-KR"/>
                </w:rPr>
                <w:t xml:space="preserve"> </w:t>
              </w:r>
              <w:r w:rsidR="00D62D37" w:rsidRPr="00D62D37">
                <w:rPr>
                  <w:rStyle w:val="aff7"/>
                  <w:rFonts w:ascii="바탕" w:eastAsia="바탕" w:hAnsi="바탕" w:cs="바탕" w:hint="eastAsia"/>
                  <w:noProof/>
                  <w:lang w:bidi="ko-KR"/>
                </w:rPr>
                <w:t>의 차이</w:t>
              </w:r>
            </w:hyperlink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FA1F5A">
              <w:rPr>
                <w:rFonts w:ascii="바탕" w:eastAsia="바탕" w:hAnsi="바탕" w:cs="바탕" w:hint="eastAsia"/>
                <w:noProof/>
                <w:lang w:bidi="ko-KR"/>
              </w:rPr>
              <w:t>.</w:t>
            </w:r>
          </w:p>
        </w:tc>
      </w:tr>
    </w:tbl>
    <w:p w14:paraId="17DB43E9" w14:textId="3D94B9A9" w:rsidR="00984D61" w:rsidRPr="001E1F33" w:rsidRDefault="00D476A9" w:rsidP="00984D61">
      <w:pPr>
        <w:pStyle w:val="1"/>
        <w:rPr>
          <w:rFonts w:ascii="맑은 고딕" w:hAnsi="맑은 고딕"/>
          <w:noProof/>
        </w:rPr>
      </w:pPr>
      <w:r>
        <w:rPr>
          <w:rFonts w:ascii="바탕" w:eastAsia="바탕" w:hAnsi="바탕" w:cs="바탕" w:hint="eastAsia"/>
          <w:noProof/>
          <w:lang w:val="ko-KR" w:bidi="ko-KR"/>
        </w:rPr>
        <w:t>스터디 경험</w:t>
      </w:r>
    </w:p>
    <w:tbl>
      <w:tblPr>
        <w:tblStyle w:val="aa"/>
        <w:tblW w:w="5000" w:type="pct"/>
        <w:tblLook w:val="0620" w:firstRow="1" w:lastRow="0" w:firstColumn="0" w:lastColumn="0" w:noHBand="1" w:noVBand="1"/>
        <w:tblDescription w:val="경력 표"/>
      </w:tblPr>
      <w:tblGrid>
        <w:gridCol w:w="1700"/>
        <w:gridCol w:w="7038"/>
      </w:tblGrid>
      <w:tr w:rsidR="00157E4F" w:rsidRPr="001E1F33" w14:paraId="0D113F2B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792C79DC" w14:textId="7670DAB0" w:rsidR="00157E4F" w:rsidRPr="00157E4F" w:rsidRDefault="00157E4F" w:rsidP="00157E4F">
            <w:pPr>
              <w:pStyle w:val="ab"/>
              <w:rPr>
                <w:rFonts w:ascii="맑은 고딕" w:hAnsi="맑은 고딕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bidi="ko-KR"/>
              </w:rPr>
              <w:t>N</w:t>
            </w:r>
            <w:r>
              <w:rPr>
                <w:rFonts w:ascii="맑은 고딕" w:hAnsi="맑은 고딕"/>
                <w:noProof/>
                <w:lang w:bidi="ko-KR"/>
              </w:rPr>
              <w:t>EXTSTEP</w:t>
            </w:r>
          </w:p>
        </w:tc>
        <w:tc>
          <w:tcPr>
            <w:tcW w:w="4027" w:type="pct"/>
          </w:tcPr>
          <w:p w14:paraId="4B42526A" w14:textId="6763CA45" w:rsidR="00157E4F" w:rsidRPr="00BD698E" w:rsidRDefault="00BD698E" w:rsidP="00157E4F">
            <w:pPr>
              <w:rPr>
                <w:rStyle w:val="ac"/>
                <w:rFonts w:ascii="맑은 고딕" w:hAnsi="맑은 고딕"/>
                <w:i w:val="0"/>
                <w:iCs w:val="0"/>
                <w:noProof/>
                <w:color w:val="595959" w:themeColor="text1" w:themeTint="A6"/>
              </w:rPr>
            </w:pPr>
            <w:r w:rsidRPr="00224B6C">
              <w:rPr>
                <w:rFonts w:ascii="궁서" w:eastAsia="궁서" w:hAnsi="궁서" w:cs="바탕" w:hint="eastAsia"/>
                <w:b/>
                <w:bCs/>
                <w:noProof/>
                <w:lang w:bidi="ko-KR"/>
              </w:rPr>
              <w:t>테스트 주도 개발</w:t>
            </w:r>
            <w:r w:rsidR="00851764">
              <w:rPr>
                <w:rFonts w:ascii="바탕" w:eastAsia="바탕" w:hAnsi="바탕" w:cs="바탕" w:hint="eastAsia"/>
                <w:noProof/>
                <w:lang w:bidi="ko-KR"/>
              </w:rPr>
              <w:t xml:space="preserve">을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끊임없이 공부</w:t>
            </w:r>
            <w:r>
              <w:rPr>
                <w:rFonts w:ascii="맑은 고딕" w:hAnsi="맑은 고딕"/>
                <w:noProof/>
                <w:lang w:val="ko-KR" w:bidi="ko-KR"/>
              </w:rPr>
              <w:t>.</w:t>
            </w:r>
          </w:p>
          <w:p w14:paraId="0FAE2EDE" w14:textId="5AD83442" w:rsidR="00AA3953" w:rsidRPr="00D62D37" w:rsidRDefault="00AA3953" w:rsidP="004C0A6F">
            <w:pPr>
              <w:spacing w:line="240" w:lineRule="auto"/>
              <w:ind w:left="330" w:hangingChars="150" w:hanging="330"/>
              <w:rPr>
                <w:rFonts w:ascii="바탕" w:eastAsia="바탕" w:hAnsi="바탕" w:cs="바탕" w:hint="eastAsia"/>
                <w:noProof/>
                <w:lang w:bidi="ko-KR"/>
              </w:rPr>
            </w:pP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>1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. </w:t>
            </w:r>
            <w:r w:rsidR="003C3658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1F2326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T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DD,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 xml:space="preserve">클린코드 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>with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Kotlin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을 완주하여 코틀린으로 만든 도메인 객체를 테스트 하는 법을 배웠습니다.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9A689E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 xml:space="preserve">특히 코틀린 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DSL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을 배운 것을 응용해,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 kts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로 빌드 구성을 이전할 수 있었습니다.</w:t>
            </w:r>
          </w:p>
          <w:p w14:paraId="77691C94" w14:textId="49819EEC" w:rsidR="004C0A6F" w:rsidRDefault="00AA3953" w:rsidP="004C0A6F">
            <w:pPr>
              <w:spacing w:line="240" w:lineRule="auto"/>
              <w:ind w:left="220" w:hangingChars="100" w:hanging="220"/>
              <w:rPr>
                <w:rFonts w:ascii="바탕" w:eastAsia="바탕" w:hAnsi="바탕" w:cs="바탕" w:hint="eastAsia"/>
                <w:noProof/>
                <w:lang w:bidi="ko-KR"/>
              </w:rPr>
            </w:pPr>
            <w:r>
              <w:rPr>
                <w:rFonts w:ascii="바탕" w:eastAsia="바탕" w:hAnsi="바탕" w:cs="바탕"/>
                <w:noProof/>
                <w:lang w:bidi="ko-KR"/>
              </w:rPr>
              <w:t xml:space="preserve">2. </w:t>
            </w:r>
            <w:r w:rsidR="00F43B72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 xml:space="preserve">안드로이드 아키텍처 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t xml:space="preserve">with TDD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를 완주하여 안드로이드 프레임워크에 의존적이지 않도록 도메인 객체를 멀티 모듈로 분리하는 법을 배웠습니다.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9060A2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>분리한 도메인 객체는 테스트 주도로 개발할 수 있도록 팀원의 교육을 진행해왔습니다.</w:t>
            </w:r>
            <w:r w:rsidR="00D62D37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9060A2">
              <w:rPr>
                <w:rFonts w:ascii="바탕" w:eastAsia="바탕" w:hAnsi="바탕" w:cs="바탕" w:hint="eastAsia"/>
                <w:noProof/>
                <w:lang w:bidi="ko-KR"/>
              </w:rPr>
              <w:t xml:space="preserve"> </w:t>
            </w:r>
            <w:r w:rsidR="00D62D37">
              <w:rPr>
                <w:rFonts w:ascii="바탕" w:eastAsia="바탕" w:hAnsi="바탕" w:cs="바탕" w:hint="eastAsia"/>
                <w:noProof/>
                <w:lang w:bidi="ko-KR"/>
              </w:rPr>
              <w:t xml:space="preserve">덕분에 </w:t>
            </w:r>
            <w:r w:rsidR="00D476A9">
              <w:rPr>
                <w:rFonts w:ascii="바탕" w:eastAsia="바탕" w:hAnsi="바탕" w:cs="바탕" w:hint="eastAsia"/>
                <w:noProof/>
                <w:lang w:bidi="ko-KR"/>
              </w:rPr>
              <w:t xml:space="preserve">전체 인원 </w:t>
            </w:r>
            <w:r w:rsidR="00D476A9">
              <w:rPr>
                <w:rFonts w:ascii="바탕" w:eastAsia="바탕" w:hAnsi="바탕" w:cs="바탕"/>
                <w:noProof/>
                <w:lang w:bidi="ko-KR"/>
              </w:rPr>
              <w:t>10</w:t>
            </w:r>
            <w:r w:rsidR="00D476A9">
              <w:rPr>
                <w:rFonts w:ascii="바탕" w:eastAsia="바탕" w:hAnsi="바탕" w:cs="바탕" w:hint="eastAsia"/>
                <w:noProof/>
                <w:lang w:bidi="ko-KR"/>
              </w:rPr>
              <w:t>인 이하의 스타트업에서,</w:t>
            </w:r>
            <w:r w:rsidR="00D476A9">
              <w:rPr>
                <w:rFonts w:ascii="바탕" w:eastAsia="바탕" w:hAnsi="바탕" w:cs="바탕"/>
                <w:noProof/>
                <w:lang w:bidi="ko-KR"/>
              </w:rPr>
              <w:t xml:space="preserve"> QA </w:t>
            </w:r>
            <w:r w:rsidR="00D476A9">
              <w:rPr>
                <w:rFonts w:ascii="바탕" w:eastAsia="바탕" w:hAnsi="바탕" w:cs="바탕" w:hint="eastAsia"/>
                <w:noProof/>
                <w:lang w:bidi="ko-KR"/>
              </w:rPr>
              <w:t xml:space="preserve">팀이 없고 안드로이드 개발자가 저를 포함해 </w:t>
            </w:r>
            <w:r w:rsidR="00D476A9">
              <w:rPr>
                <w:rFonts w:ascii="바탕" w:eastAsia="바탕" w:hAnsi="바탕" w:cs="바탕"/>
                <w:noProof/>
                <w:lang w:bidi="ko-KR"/>
              </w:rPr>
              <w:t>2</w:t>
            </w:r>
            <w:r w:rsidR="00D476A9">
              <w:rPr>
                <w:rFonts w:ascii="바탕" w:eastAsia="바탕" w:hAnsi="바탕" w:cs="바탕" w:hint="eastAsia"/>
                <w:noProof/>
                <w:lang w:bidi="ko-KR"/>
              </w:rPr>
              <w:t xml:space="preserve">명밖에 없는 상황임에도 </w:t>
            </w:r>
            <w:r w:rsidR="00D476A9" w:rsidRPr="00D476A9">
              <w:rPr>
                <w:rFonts w:ascii="궁서체" w:eastAsia="궁서체" w:hAnsi="궁서체" w:cs="바탕"/>
                <w:b/>
                <w:bCs/>
                <w:noProof/>
                <w:lang w:bidi="ko-KR"/>
              </w:rPr>
              <w:t xml:space="preserve">Crash free user </w:t>
            </w:r>
            <w:r w:rsidR="00D476A9" w:rsidRPr="00D476A9">
              <w:rPr>
                <w:rFonts w:ascii="궁서체" w:eastAsia="궁서체" w:hAnsi="궁서체" w:cs="바탕" w:hint="eastAsia"/>
                <w:b/>
                <w:bCs/>
                <w:noProof/>
                <w:lang w:bidi="ko-KR"/>
              </w:rPr>
              <w:t xml:space="preserve">가 </w:t>
            </w:r>
            <w:r w:rsidR="00D476A9" w:rsidRPr="00D476A9">
              <w:rPr>
                <w:rFonts w:ascii="궁서체" w:eastAsia="궁서체" w:hAnsi="궁서체" w:cs="바탕"/>
                <w:b/>
                <w:bCs/>
                <w:noProof/>
                <w:lang w:bidi="ko-KR"/>
              </w:rPr>
              <w:t>99.16%</w:t>
            </w:r>
            <w:r w:rsidR="00D476A9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D476A9">
              <w:rPr>
                <w:rFonts w:ascii="바탕" w:eastAsia="바탕" w:hAnsi="바탕" w:cs="바탕" w:hint="eastAsia"/>
                <w:noProof/>
                <w:lang w:bidi="ko-KR"/>
              </w:rPr>
              <w:t>인 수치를 달성했습니다.</w:t>
            </w:r>
          </w:p>
          <w:p w14:paraId="3A4BE808" w14:textId="4AC59D06" w:rsidR="00157E4F" w:rsidRPr="00AA3953" w:rsidRDefault="00157E4F" w:rsidP="00D476A9">
            <w:pPr>
              <w:spacing w:line="240" w:lineRule="auto"/>
              <w:rPr>
                <w:rFonts w:ascii="바탕" w:eastAsia="바탕" w:hAnsi="바탕" w:cs="바탕" w:hint="eastAsia"/>
                <w:noProof/>
                <w:lang w:bidi="ko-KR"/>
              </w:rPr>
            </w:pPr>
          </w:p>
        </w:tc>
      </w:tr>
      <w:tr w:rsidR="0043024A" w:rsidRPr="001E1F33" w14:paraId="6A252238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6AD58CD2" w14:textId="1B62E2F9" w:rsidR="0043024A" w:rsidRPr="00157E4F" w:rsidRDefault="00D62D37" w:rsidP="00960DAD">
            <w:pPr>
              <w:pStyle w:val="ab"/>
              <w:rPr>
                <w:rFonts w:ascii="맑은 고딕" w:hAnsi="맑은 고딕" w:hint="eastAsia"/>
                <w:noProof/>
                <w:lang w:bidi="ko-KR"/>
              </w:rPr>
            </w:pPr>
            <w:r>
              <w:rPr>
                <w:rFonts w:ascii="맑은 고딕" w:hAnsi="맑은 고딕" w:hint="eastAsia"/>
                <w:noProof/>
                <w:lang w:bidi="ko-KR"/>
              </w:rPr>
              <w:t>사내 스터디</w:t>
            </w:r>
          </w:p>
        </w:tc>
        <w:tc>
          <w:tcPr>
            <w:tcW w:w="4027" w:type="pct"/>
          </w:tcPr>
          <w:p w14:paraId="1D88333A" w14:textId="25BE5E76" w:rsidR="0043024A" w:rsidRPr="00AA3953" w:rsidRDefault="00D476A9" w:rsidP="00960DAD">
            <w:pPr>
              <w:rPr>
                <w:rFonts w:ascii="맑은 고딕" w:hAnsi="맑은 고딕" w:hint="eastAsia"/>
                <w:noProof/>
              </w:rPr>
            </w:pPr>
            <w:r w:rsidRPr="00D476A9">
              <w:rPr>
                <w:rFonts w:ascii="궁서체" w:eastAsia="궁서체" w:hAnsi="궁서체" w:cs="바탕" w:hint="eastAsia"/>
                <w:b/>
                <w:bCs/>
                <w:noProof/>
                <w:lang w:val="ko-KR" w:bidi="ko-KR"/>
              </w:rPr>
              <w:t>코드 리뷰</w:t>
            </w:r>
            <w:r>
              <w:rPr>
                <w:rFonts w:ascii="바탕" w:eastAsia="바탕" w:hAnsi="바탕" w:cs="바탕" w:hint="eastAsia"/>
                <w:noProof/>
                <w:lang w:val="ko-KR" w:bidi="ko-KR"/>
              </w:rPr>
              <w:t xml:space="preserve">를 위해 독서 스터디를 주도 </w:t>
            </w:r>
          </w:p>
          <w:p w14:paraId="0D21F0F2" w14:textId="01BCCE36" w:rsidR="0043024A" w:rsidRPr="001E1F33" w:rsidRDefault="00D476A9" w:rsidP="000C7E38">
            <w:pPr>
              <w:spacing w:line="240" w:lineRule="auto"/>
              <w:ind w:firstLineChars="50" w:firstLine="110"/>
              <w:rPr>
                <w:rFonts w:ascii="바탕" w:eastAsia="바탕" w:hAnsi="바탕" w:cs="바탕" w:hint="eastAsia"/>
                <w:noProof/>
                <w:lang w:val="ko-KR" w:bidi="ko-KR"/>
              </w:rPr>
            </w:pPr>
            <w:r>
              <w:rPr>
                <w:rFonts w:ascii="바탕" w:eastAsia="바탕" w:hAnsi="바탕" w:cs="바탕" w:hint="eastAsia"/>
                <w:noProof/>
                <w:lang w:bidi="ko-KR"/>
              </w:rPr>
              <w:t>사내에 코드 리뷰 문화를 도입하기 위해,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>팀원과 같은 책을 반복해서 읽고 있습니다.</w:t>
            </w:r>
            <w:r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>
              <w:rPr>
                <w:rFonts w:ascii="바탕" w:eastAsia="바탕" w:hAnsi="바탕" w:cs="바탕" w:hint="eastAsia"/>
                <w:noProof/>
                <w:lang w:bidi="ko-KR"/>
              </w:rPr>
              <w:t xml:space="preserve">이를 통해 서로 의견이 다르더라도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공감대를 형성할 수 있는 레퍼런스를 제시하는 코드 리뷰 문화를 안드로이드 개발팀에 도입했습니다.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br/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 xml:space="preserve"> 코틀린의 문법과 관련된 코드 스타일은 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t xml:space="preserve">“Kotlin In Action”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책을 레퍼런스로 스터디하며 코드 리뷰 문화를 만들고 있습니다.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br/>
              <w:t xml:space="preserve">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 xml:space="preserve">도메인 객체 설계와 관련된 코드 리뷰는 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t>“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이펙티브 코틀린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t xml:space="preserve">”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책을 레퍼런스로 스터디하고 있습니다.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br/>
              <w:t xml:space="preserve">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 xml:space="preserve">전체 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t>2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회독을 한 이후에는 코드 리뷰 시 의견 차이가 발생할 때마다,</w:t>
            </w:r>
            <w:r w:rsidR="000C7E38">
              <w:rPr>
                <w:rFonts w:ascii="바탕" w:eastAsia="바탕" w:hAnsi="바탕" w:cs="바탕"/>
                <w:noProof/>
                <w:lang w:bidi="ko-KR"/>
              </w:rPr>
              <w:t xml:space="preserve"> 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레퍼런</w:t>
            </w:r>
            <w:r w:rsidR="00975589">
              <w:rPr>
                <w:rFonts w:ascii="바탕" w:eastAsia="바탕" w:hAnsi="바탕" w:cs="바탕" w:hint="eastAsia"/>
                <w:noProof/>
                <w:lang w:bidi="ko-KR"/>
              </w:rPr>
              <w:t>스로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 xml:space="preserve"> 삼고 싶은 챕터를 가져와서 </w:t>
            </w:r>
            <w:r w:rsidR="00986A6C">
              <w:rPr>
                <w:rFonts w:ascii="바탕" w:eastAsia="바탕" w:hAnsi="바탕" w:cs="바탕" w:hint="eastAsia"/>
                <w:noProof/>
                <w:lang w:bidi="ko-KR"/>
              </w:rPr>
              <w:t>서로 발표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>하는</w:t>
            </w:r>
            <w:r w:rsidR="00D1215F">
              <w:rPr>
                <w:rFonts w:ascii="바탕" w:eastAsia="바탕" w:hAnsi="바탕" w:cs="바탕" w:hint="eastAsia"/>
                <w:noProof/>
                <w:lang w:bidi="ko-KR"/>
              </w:rPr>
              <w:t xml:space="preserve"> 방식으로</w:t>
            </w:r>
            <w:r w:rsidR="000C7E38">
              <w:rPr>
                <w:rFonts w:ascii="바탕" w:eastAsia="바탕" w:hAnsi="바탕" w:cs="바탕" w:hint="eastAsia"/>
                <w:noProof/>
                <w:lang w:bidi="ko-KR"/>
              </w:rPr>
              <w:t xml:space="preserve"> 비정기적인 스터디를 열고 있습니다.</w:t>
            </w:r>
          </w:p>
        </w:tc>
      </w:tr>
    </w:tbl>
    <w:p w14:paraId="7C62068E" w14:textId="77777777" w:rsidR="00E14173" w:rsidRPr="00ED3ECF" w:rsidRDefault="00E14173" w:rsidP="009655EC">
      <w:pPr>
        <w:rPr>
          <w:rFonts w:ascii="맑은 고딕" w:hAnsi="맑은 고딕"/>
          <w:noProof/>
          <w:sz w:val="2"/>
          <w:szCs w:val="2"/>
        </w:rPr>
      </w:pPr>
    </w:p>
    <w:p w14:paraId="7FE4F00B" w14:textId="77777777" w:rsidR="00E14173" w:rsidRDefault="00E14173" w:rsidP="009655EC">
      <w:pPr>
        <w:rPr>
          <w:rFonts w:ascii="맑은 고딕" w:hAnsi="맑은 고딕"/>
          <w:noProof/>
          <w:sz w:val="2"/>
          <w:szCs w:val="2"/>
        </w:rPr>
      </w:pPr>
    </w:p>
    <w:tbl>
      <w:tblPr>
        <w:tblStyle w:val="aa"/>
        <w:tblW w:w="5000" w:type="pct"/>
        <w:tblLook w:val="0620" w:firstRow="1" w:lastRow="0" w:firstColumn="0" w:lastColumn="0" w:noHBand="1" w:noVBand="1"/>
      </w:tblPr>
      <w:tblGrid>
        <w:gridCol w:w="1700"/>
        <w:gridCol w:w="7038"/>
      </w:tblGrid>
      <w:tr w:rsidR="007C3DC9" w:rsidRPr="001E1F33" w14:paraId="550ED3D4" w14:textId="77777777" w:rsidTr="00960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3" w:type="pct"/>
          </w:tcPr>
          <w:p w14:paraId="385847A1" w14:textId="77777777" w:rsidR="007C3DC9" w:rsidRPr="00157E4F" w:rsidRDefault="007C3DC9" w:rsidP="00960DAD">
            <w:pPr>
              <w:pStyle w:val="ab"/>
              <w:rPr>
                <w:rFonts w:ascii="맑은 고딕" w:hAnsi="맑은 고딕" w:hint="eastAsia"/>
                <w:noProof/>
                <w:lang w:bidi="ko-KR"/>
              </w:rPr>
            </w:pPr>
          </w:p>
        </w:tc>
        <w:tc>
          <w:tcPr>
            <w:tcW w:w="4027" w:type="pct"/>
          </w:tcPr>
          <w:p w14:paraId="2DC0B5E5" w14:textId="77777777" w:rsidR="007C3DC9" w:rsidRPr="001E1F33" w:rsidRDefault="007C3DC9" w:rsidP="00960DAD">
            <w:pPr>
              <w:spacing w:line="240" w:lineRule="auto"/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</w:tbl>
    <w:p w14:paraId="2E566EB0" w14:textId="5E354C0B" w:rsidR="00E14173" w:rsidRPr="007941B0" w:rsidRDefault="00147AB4" w:rsidP="00E14173">
      <w:pPr>
        <w:pStyle w:val="1"/>
        <w:rPr>
          <w:rFonts w:ascii="바탕" w:eastAsia="바탕" w:hAnsi="바탕" w:cs="바탕"/>
          <w:noProof/>
          <w:lang w:val="ko-KR" w:bidi="ko-KR"/>
        </w:rPr>
      </w:pPr>
      <w:r>
        <w:rPr>
          <w:rFonts w:ascii="바탕" w:eastAsia="바탕" w:hAnsi="바탕" w:cs="바탕" w:hint="eastAsia"/>
          <w:noProof/>
          <w:lang w:val="ko-KR" w:bidi="ko-KR"/>
        </w:rPr>
        <w:t>자료</w:t>
      </w:r>
    </w:p>
    <w:tbl>
      <w:tblPr>
        <w:tblStyle w:val="aa"/>
        <w:tblW w:w="6408" w:type="pct"/>
        <w:tblLook w:val="0620" w:firstRow="1" w:lastRow="0" w:firstColumn="0" w:lastColumn="0" w:noHBand="1" w:noVBand="1"/>
        <w:tblDescription w:val="경력 표"/>
      </w:tblPr>
      <w:tblGrid>
        <w:gridCol w:w="1579"/>
        <w:gridCol w:w="9620"/>
      </w:tblGrid>
      <w:tr w:rsidR="004E72B3" w:rsidRPr="001E1F33" w14:paraId="047035EB" w14:textId="77777777" w:rsidTr="00A45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5" w:type="pct"/>
          </w:tcPr>
          <w:p w14:paraId="44E12B22" w14:textId="672DA4C7" w:rsidR="00E14173" w:rsidRPr="00147AB4" w:rsidRDefault="00F31EB1" w:rsidP="00960DAD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  <w:lang w:val="ko-KR" w:bidi="ko-KR"/>
              </w:rPr>
              <w:t>T</w:t>
            </w:r>
            <w:r>
              <w:rPr>
                <w:rFonts w:ascii="맑은 고딕" w:hAnsi="맑은 고딕"/>
                <w:noProof/>
                <w:lang w:val="ko-KR" w:bidi="ko-KR"/>
              </w:rPr>
              <w:t xml:space="preserve">DD </w:t>
            </w:r>
            <w:r>
              <w:rPr>
                <w:rFonts w:ascii="맑은 고딕" w:hAnsi="맑은 고딕" w:hint="eastAsia"/>
                <w:noProof/>
                <w:lang w:val="ko-KR" w:bidi="ko-KR"/>
              </w:rPr>
              <w:t>도입 후</w:t>
            </w:r>
            <w:r w:rsidR="00147AB4">
              <w:rPr>
                <w:rFonts w:ascii="맑은 고딕" w:hAnsi="맑은 고딕" w:hint="eastAsia"/>
                <w:noProof/>
                <w:lang w:val="ko-KR" w:bidi="ko-KR"/>
              </w:rPr>
              <w:t xml:space="preserve"> 크래시 </w:t>
            </w:r>
            <w:r w:rsidR="00147AB4">
              <w:rPr>
                <w:rFonts w:ascii="맑은 고딕" w:hAnsi="맑은 고딕"/>
                <w:noProof/>
                <w:lang w:val="ko-KR" w:bidi="ko-KR"/>
              </w:rPr>
              <w:t xml:space="preserve"> </w:t>
            </w:r>
            <w:r w:rsidR="00147AB4">
              <w:rPr>
                <w:rFonts w:ascii="맑은 고딕" w:hAnsi="맑은 고딕" w:hint="eastAsia"/>
                <w:noProof/>
                <w:lang w:val="ko-KR" w:bidi="ko-KR"/>
              </w:rPr>
              <w:t>감소</w:t>
            </w:r>
          </w:p>
        </w:tc>
        <w:tc>
          <w:tcPr>
            <w:tcW w:w="4295" w:type="pct"/>
          </w:tcPr>
          <w:p w14:paraId="43072000" w14:textId="77777777" w:rsidR="00147AB4" w:rsidRDefault="004E72B3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  <w:r>
              <w:rPr>
                <w:rFonts w:ascii="바탕" w:eastAsia="바탕" w:hAnsi="바탕" w:cs="바탕"/>
                <w:noProof/>
                <w:lang w:val="ko-KR" w:bidi="ko-KR"/>
              </w:rPr>
              <w:drawing>
                <wp:inline distT="0" distB="0" distL="0" distR="0" wp14:anchorId="6A3B01BF" wp14:editId="79D6FF68">
                  <wp:extent cx="3594100" cy="3290546"/>
                  <wp:effectExtent l="0" t="0" r="0" b="0"/>
                  <wp:docPr id="1072646741" name="그림 1" descr="텍스트, 스크린샷, 도표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646741" name="그림 1" descr="텍스트, 스크린샷, 도표, 그래프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08" cy="334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58296" w14:textId="77777777" w:rsidR="001122C7" w:rsidRDefault="001122C7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  <w:p w14:paraId="7E5455E5" w14:textId="3240E863" w:rsidR="001122C7" w:rsidRPr="004E72B3" w:rsidRDefault="001122C7" w:rsidP="00960DAD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  <w:tr w:rsidR="004E72B3" w:rsidRPr="001E1F33" w14:paraId="06153B13" w14:textId="77777777" w:rsidTr="00A45BAA">
        <w:trPr>
          <w:trHeight w:val="784"/>
        </w:trPr>
        <w:tc>
          <w:tcPr>
            <w:tcW w:w="705" w:type="pct"/>
          </w:tcPr>
          <w:p w14:paraId="5FD1386F" w14:textId="420B9B79" w:rsidR="00E14173" w:rsidRPr="001E1F33" w:rsidRDefault="00F31EB1" w:rsidP="00960DAD">
            <w:pPr>
              <w:pStyle w:val="ab"/>
              <w:rPr>
                <w:rFonts w:ascii="맑은 고딕" w:hAnsi="맑은 고딕" w:hint="eastAsia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현재의 크래시율</w:t>
            </w:r>
          </w:p>
        </w:tc>
        <w:tc>
          <w:tcPr>
            <w:tcW w:w="4295" w:type="pct"/>
          </w:tcPr>
          <w:p w14:paraId="6D0DD669" w14:textId="21933644" w:rsidR="00E14173" w:rsidRDefault="00F31EB1" w:rsidP="00147AB4">
            <w:pPr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 wp14:anchorId="279585ED" wp14:editId="3019AAE5">
                  <wp:extent cx="5057775" cy="1165176"/>
                  <wp:effectExtent l="0" t="0" r="0" b="3810"/>
                  <wp:docPr id="2062708352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708352" name="그림 1" descr="스크린샷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19" cy="117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E7AEC" w14:textId="77777777" w:rsidR="001122C7" w:rsidRDefault="001122C7" w:rsidP="00147AB4">
            <w:pPr>
              <w:rPr>
                <w:rFonts w:ascii="맑은 고딕" w:hAnsi="맑은 고딕"/>
                <w:noProof/>
              </w:rPr>
            </w:pPr>
          </w:p>
          <w:p w14:paraId="1BED9FB9" w14:textId="77777777" w:rsidR="00147AB4" w:rsidRPr="001E1F33" w:rsidRDefault="00147AB4" w:rsidP="00147AB4">
            <w:pPr>
              <w:rPr>
                <w:rFonts w:ascii="맑은 고딕" w:hAnsi="맑은 고딕"/>
                <w:noProof/>
              </w:rPr>
            </w:pPr>
          </w:p>
        </w:tc>
      </w:tr>
      <w:tr w:rsidR="004E72B3" w:rsidRPr="001E1F33" w14:paraId="64452679" w14:textId="77777777" w:rsidTr="00A45BAA">
        <w:trPr>
          <w:trHeight w:val="784"/>
        </w:trPr>
        <w:tc>
          <w:tcPr>
            <w:tcW w:w="705" w:type="pct"/>
          </w:tcPr>
          <w:p w14:paraId="01770CF9" w14:textId="65003624" w:rsidR="00147AB4" w:rsidRDefault="00147AB4" w:rsidP="00147AB4">
            <w:pPr>
              <w:pStyle w:val="ab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다면평가</w:t>
            </w:r>
          </w:p>
        </w:tc>
        <w:tc>
          <w:tcPr>
            <w:tcW w:w="4295" w:type="pct"/>
          </w:tcPr>
          <w:p w14:paraId="5C0AC061" w14:textId="7461B5D3" w:rsidR="00147AB4" w:rsidRDefault="004E72B3" w:rsidP="00147AB4">
            <w:pPr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/>
                <w:noProof/>
              </w:rPr>
              <w:drawing>
                <wp:inline distT="0" distB="0" distL="0" distR="0" wp14:anchorId="638944BB" wp14:editId="4FD215C5">
                  <wp:extent cx="5058285" cy="1866900"/>
                  <wp:effectExtent l="0" t="0" r="0" b="0"/>
                  <wp:docPr id="2059735815" name="그림 5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35815" name="그림 5" descr="텍스트, 폰트, 스크린샷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202" cy="192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94CD3" w14:textId="77777777" w:rsidR="00147AB4" w:rsidRPr="001E1F33" w:rsidRDefault="00147AB4" w:rsidP="00147AB4">
            <w:pPr>
              <w:rPr>
                <w:rFonts w:ascii="바탕" w:eastAsia="바탕" w:hAnsi="바탕" w:cs="바탕"/>
                <w:noProof/>
                <w:lang w:val="ko-KR" w:bidi="ko-KR"/>
              </w:rPr>
            </w:pPr>
          </w:p>
        </w:tc>
      </w:tr>
    </w:tbl>
    <w:p w14:paraId="1D57048E" w14:textId="77777777" w:rsidR="00E14173" w:rsidRPr="00E14173" w:rsidRDefault="00E14173" w:rsidP="009655EC">
      <w:pPr>
        <w:rPr>
          <w:rFonts w:ascii="맑은 고딕" w:hAnsi="맑은 고딕"/>
          <w:noProof/>
          <w:sz w:val="2"/>
          <w:szCs w:val="2"/>
        </w:rPr>
      </w:pPr>
    </w:p>
    <w:sectPr w:rsidR="00E14173" w:rsidRPr="00E14173" w:rsidSect="00D20E06">
      <w:footerReference w:type="default" r:id="rId16"/>
      <w:pgSz w:w="11906" w:h="16838" w:code="9"/>
      <w:pgMar w:top="426" w:right="1584" w:bottom="567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779D3" w14:textId="77777777" w:rsidR="00D20E06" w:rsidRDefault="00D20E06">
      <w:pPr>
        <w:spacing w:after="0"/>
      </w:pPr>
      <w:r>
        <w:separator/>
      </w:r>
    </w:p>
    <w:p w14:paraId="7EF97A60" w14:textId="77777777" w:rsidR="00D20E06" w:rsidRDefault="00D20E06"/>
  </w:endnote>
  <w:endnote w:type="continuationSeparator" w:id="0">
    <w:p w14:paraId="6BD2B025" w14:textId="77777777" w:rsidR="00D20E06" w:rsidRDefault="00D20E06">
      <w:pPr>
        <w:spacing w:after="0"/>
      </w:pPr>
      <w:r>
        <w:continuationSeparator/>
      </w:r>
    </w:p>
    <w:p w14:paraId="0CBC71AF" w14:textId="77777777" w:rsidR="00D20E06" w:rsidRDefault="00D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D993" w14:textId="77777777" w:rsidR="00C067C5" w:rsidRDefault="00F6077F">
    <w:pPr>
      <w:pStyle w:val="a8"/>
    </w:pPr>
    <w:r>
      <w:rPr>
        <w:rFonts w:hint="eastAsia"/>
        <w:noProof w:val="0"/>
        <w:lang w:val="ko-KR" w:bidi="ko-KR"/>
      </w:rPr>
      <w:fldChar w:fldCharType="begin"/>
    </w:r>
    <w:r>
      <w:rPr>
        <w:rFonts w:hint="eastAsia"/>
        <w:lang w:val="ko-KR" w:bidi="ko-KR"/>
      </w:rPr>
      <w:instrText xml:space="preserve"> PAGE   \* MERGEFORMAT </w:instrText>
    </w:r>
    <w:r>
      <w:rPr>
        <w:rFonts w:hint="eastAsia"/>
        <w:noProof w:val="0"/>
        <w:lang w:val="ko-KR" w:bidi="ko-KR"/>
      </w:rPr>
      <w:fldChar w:fldCharType="separate"/>
    </w:r>
    <w:r w:rsidR="00797C46">
      <w:rPr>
        <w:rFonts w:hint="eastAsia"/>
        <w:lang w:val="ko-KR" w:bidi="ko-KR"/>
      </w:rPr>
      <w:t>2</w:t>
    </w:r>
    <w:r>
      <w:rPr>
        <w:rFonts w:hint="eastAsia"/>
        <w:lang w:val="ko-KR" w:bidi="ko-KR"/>
      </w:rPr>
      <w:fldChar w:fldCharType="end"/>
    </w:r>
    <w:r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51F3" w14:textId="77777777" w:rsidR="00D20E06" w:rsidRDefault="00D20E06">
      <w:pPr>
        <w:spacing w:after="0"/>
      </w:pPr>
      <w:r>
        <w:separator/>
      </w:r>
    </w:p>
    <w:p w14:paraId="1FD5952C" w14:textId="77777777" w:rsidR="00D20E06" w:rsidRDefault="00D20E06"/>
  </w:footnote>
  <w:footnote w:type="continuationSeparator" w:id="0">
    <w:p w14:paraId="27297A37" w14:textId="77777777" w:rsidR="00D20E06" w:rsidRDefault="00D20E06">
      <w:pPr>
        <w:spacing w:after="0"/>
      </w:pPr>
      <w:r>
        <w:continuationSeparator/>
      </w:r>
    </w:p>
    <w:p w14:paraId="7D42458D" w14:textId="77777777" w:rsidR="00D20E06" w:rsidRDefault="00D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EAD3584"/>
    <w:multiLevelType w:val="hybridMultilevel"/>
    <w:tmpl w:val="A3E619AC"/>
    <w:lvl w:ilvl="0" w:tplc="564CF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3EB31C2"/>
    <w:multiLevelType w:val="hybridMultilevel"/>
    <w:tmpl w:val="1A2442A2"/>
    <w:lvl w:ilvl="0" w:tplc="58A67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a0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87964">
    <w:abstractNumId w:val="9"/>
  </w:num>
  <w:num w:numId="2" w16cid:durableId="1050496967">
    <w:abstractNumId w:val="9"/>
    <w:lvlOverride w:ilvl="0">
      <w:startOverride w:val="1"/>
    </w:lvlOverride>
  </w:num>
  <w:num w:numId="3" w16cid:durableId="1533029476">
    <w:abstractNumId w:val="9"/>
    <w:lvlOverride w:ilvl="0">
      <w:startOverride w:val="1"/>
    </w:lvlOverride>
  </w:num>
  <w:num w:numId="4" w16cid:durableId="17857215">
    <w:abstractNumId w:val="9"/>
    <w:lvlOverride w:ilvl="0">
      <w:startOverride w:val="1"/>
    </w:lvlOverride>
  </w:num>
  <w:num w:numId="5" w16cid:durableId="1165901500">
    <w:abstractNumId w:val="15"/>
  </w:num>
  <w:num w:numId="6" w16cid:durableId="515776151">
    <w:abstractNumId w:val="7"/>
  </w:num>
  <w:num w:numId="7" w16cid:durableId="1697807839">
    <w:abstractNumId w:val="6"/>
  </w:num>
  <w:num w:numId="8" w16cid:durableId="528379037">
    <w:abstractNumId w:val="5"/>
  </w:num>
  <w:num w:numId="9" w16cid:durableId="1962689666">
    <w:abstractNumId w:val="4"/>
  </w:num>
  <w:num w:numId="10" w16cid:durableId="292753292">
    <w:abstractNumId w:val="8"/>
  </w:num>
  <w:num w:numId="11" w16cid:durableId="991446966">
    <w:abstractNumId w:val="3"/>
  </w:num>
  <w:num w:numId="12" w16cid:durableId="798499378">
    <w:abstractNumId w:val="2"/>
  </w:num>
  <w:num w:numId="13" w16cid:durableId="49967305">
    <w:abstractNumId w:val="1"/>
  </w:num>
  <w:num w:numId="14" w16cid:durableId="1148670170">
    <w:abstractNumId w:val="0"/>
  </w:num>
  <w:num w:numId="15" w16cid:durableId="522324770">
    <w:abstractNumId w:val="12"/>
  </w:num>
  <w:num w:numId="16" w16cid:durableId="2017533338">
    <w:abstractNumId w:val="10"/>
  </w:num>
  <w:num w:numId="17" w16cid:durableId="337007031">
    <w:abstractNumId w:val="14"/>
  </w:num>
  <w:num w:numId="18" w16cid:durableId="1683436825">
    <w:abstractNumId w:val="11"/>
  </w:num>
  <w:num w:numId="19" w16cid:durableId="2105371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20"/>
    <w:rsid w:val="000031BB"/>
    <w:rsid w:val="00011C74"/>
    <w:rsid w:val="00032DA8"/>
    <w:rsid w:val="00040A1E"/>
    <w:rsid w:val="00042F1C"/>
    <w:rsid w:val="00067815"/>
    <w:rsid w:val="00077BDE"/>
    <w:rsid w:val="0008438C"/>
    <w:rsid w:val="00085D7A"/>
    <w:rsid w:val="000A4C37"/>
    <w:rsid w:val="000C0CA7"/>
    <w:rsid w:val="000C5E53"/>
    <w:rsid w:val="000C7E38"/>
    <w:rsid w:val="000D6C25"/>
    <w:rsid w:val="000D74BF"/>
    <w:rsid w:val="000E6177"/>
    <w:rsid w:val="000F0F4A"/>
    <w:rsid w:val="000F2762"/>
    <w:rsid w:val="000F7C7E"/>
    <w:rsid w:val="001122C7"/>
    <w:rsid w:val="00126049"/>
    <w:rsid w:val="00126667"/>
    <w:rsid w:val="0014523F"/>
    <w:rsid w:val="00145C6A"/>
    <w:rsid w:val="00147AB4"/>
    <w:rsid w:val="00157E4F"/>
    <w:rsid w:val="001776D5"/>
    <w:rsid w:val="001A0D2A"/>
    <w:rsid w:val="001D0823"/>
    <w:rsid w:val="001E1F33"/>
    <w:rsid w:val="001F2326"/>
    <w:rsid w:val="001F54F8"/>
    <w:rsid w:val="00202DA2"/>
    <w:rsid w:val="00224B6C"/>
    <w:rsid w:val="00225FCF"/>
    <w:rsid w:val="0022672B"/>
    <w:rsid w:val="00234BC9"/>
    <w:rsid w:val="00252B43"/>
    <w:rsid w:val="00254924"/>
    <w:rsid w:val="002563E8"/>
    <w:rsid w:val="00260D3F"/>
    <w:rsid w:val="00263BC2"/>
    <w:rsid w:val="0027197C"/>
    <w:rsid w:val="00272F9A"/>
    <w:rsid w:val="00286CA1"/>
    <w:rsid w:val="00293AA6"/>
    <w:rsid w:val="002A6585"/>
    <w:rsid w:val="002C4BAF"/>
    <w:rsid w:val="002E2C80"/>
    <w:rsid w:val="003010E4"/>
    <w:rsid w:val="00331FAB"/>
    <w:rsid w:val="00352034"/>
    <w:rsid w:val="00354438"/>
    <w:rsid w:val="003574BF"/>
    <w:rsid w:val="00365F76"/>
    <w:rsid w:val="00392FCB"/>
    <w:rsid w:val="003977E9"/>
    <w:rsid w:val="003A013D"/>
    <w:rsid w:val="003C0A82"/>
    <w:rsid w:val="003C3658"/>
    <w:rsid w:val="0040127C"/>
    <w:rsid w:val="00414C86"/>
    <w:rsid w:val="00427680"/>
    <w:rsid w:val="0043024A"/>
    <w:rsid w:val="0045124B"/>
    <w:rsid w:val="0045268C"/>
    <w:rsid w:val="004827F9"/>
    <w:rsid w:val="00491A22"/>
    <w:rsid w:val="004B6D53"/>
    <w:rsid w:val="004C0A6F"/>
    <w:rsid w:val="004C3720"/>
    <w:rsid w:val="004E72B3"/>
    <w:rsid w:val="004F0028"/>
    <w:rsid w:val="00517C81"/>
    <w:rsid w:val="00526C73"/>
    <w:rsid w:val="00534BBF"/>
    <w:rsid w:val="005759E2"/>
    <w:rsid w:val="00590653"/>
    <w:rsid w:val="005A6A9E"/>
    <w:rsid w:val="005A6C25"/>
    <w:rsid w:val="005B58F5"/>
    <w:rsid w:val="005B70F9"/>
    <w:rsid w:val="005C52EE"/>
    <w:rsid w:val="00602FFA"/>
    <w:rsid w:val="006128F8"/>
    <w:rsid w:val="00650306"/>
    <w:rsid w:val="00655AA4"/>
    <w:rsid w:val="00662328"/>
    <w:rsid w:val="00664C0F"/>
    <w:rsid w:val="00686848"/>
    <w:rsid w:val="00693B17"/>
    <w:rsid w:val="00695EEC"/>
    <w:rsid w:val="006A1463"/>
    <w:rsid w:val="006A40B0"/>
    <w:rsid w:val="006B0D8E"/>
    <w:rsid w:val="006C6E49"/>
    <w:rsid w:val="006D4936"/>
    <w:rsid w:val="006D6ACB"/>
    <w:rsid w:val="006E5073"/>
    <w:rsid w:val="006E7F00"/>
    <w:rsid w:val="006F3CCC"/>
    <w:rsid w:val="00703764"/>
    <w:rsid w:val="00727FA5"/>
    <w:rsid w:val="0073737F"/>
    <w:rsid w:val="00740527"/>
    <w:rsid w:val="00740C40"/>
    <w:rsid w:val="007458A9"/>
    <w:rsid w:val="007559B1"/>
    <w:rsid w:val="00757981"/>
    <w:rsid w:val="00762CE4"/>
    <w:rsid w:val="00764BDD"/>
    <w:rsid w:val="00764D7E"/>
    <w:rsid w:val="00767E54"/>
    <w:rsid w:val="007741F7"/>
    <w:rsid w:val="00775E40"/>
    <w:rsid w:val="00792413"/>
    <w:rsid w:val="007941B0"/>
    <w:rsid w:val="00797C46"/>
    <w:rsid w:val="007A100E"/>
    <w:rsid w:val="007A5FAA"/>
    <w:rsid w:val="007C3DC9"/>
    <w:rsid w:val="007C7787"/>
    <w:rsid w:val="008032AD"/>
    <w:rsid w:val="00804B97"/>
    <w:rsid w:val="008079CE"/>
    <w:rsid w:val="00812AF8"/>
    <w:rsid w:val="00816F29"/>
    <w:rsid w:val="00843164"/>
    <w:rsid w:val="00851764"/>
    <w:rsid w:val="008535FA"/>
    <w:rsid w:val="00854E7D"/>
    <w:rsid w:val="008551F7"/>
    <w:rsid w:val="008778A2"/>
    <w:rsid w:val="00881F22"/>
    <w:rsid w:val="008A74DF"/>
    <w:rsid w:val="008B296B"/>
    <w:rsid w:val="008B5DC0"/>
    <w:rsid w:val="008C10B3"/>
    <w:rsid w:val="008E1D7A"/>
    <w:rsid w:val="008E5CBB"/>
    <w:rsid w:val="009060A2"/>
    <w:rsid w:val="00914849"/>
    <w:rsid w:val="00915852"/>
    <w:rsid w:val="0092240A"/>
    <w:rsid w:val="009253F8"/>
    <w:rsid w:val="00931654"/>
    <w:rsid w:val="009655EC"/>
    <w:rsid w:val="00970FA6"/>
    <w:rsid w:val="00975589"/>
    <w:rsid w:val="00983E34"/>
    <w:rsid w:val="00984D61"/>
    <w:rsid w:val="00986A6C"/>
    <w:rsid w:val="00987BF6"/>
    <w:rsid w:val="009A689E"/>
    <w:rsid w:val="009C33EE"/>
    <w:rsid w:val="009C588F"/>
    <w:rsid w:val="009E4B97"/>
    <w:rsid w:val="009F72CD"/>
    <w:rsid w:val="00A139E2"/>
    <w:rsid w:val="00A15A1E"/>
    <w:rsid w:val="00A45BAA"/>
    <w:rsid w:val="00A645B3"/>
    <w:rsid w:val="00A709A1"/>
    <w:rsid w:val="00A82DCC"/>
    <w:rsid w:val="00A96795"/>
    <w:rsid w:val="00AA3953"/>
    <w:rsid w:val="00AA4C56"/>
    <w:rsid w:val="00AD0FF0"/>
    <w:rsid w:val="00AD41EA"/>
    <w:rsid w:val="00B5307D"/>
    <w:rsid w:val="00B5423E"/>
    <w:rsid w:val="00B661EF"/>
    <w:rsid w:val="00B6620D"/>
    <w:rsid w:val="00B7214F"/>
    <w:rsid w:val="00B86AFD"/>
    <w:rsid w:val="00B90D34"/>
    <w:rsid w:val="00B939C6"/>
    <w:rsid w:val="00B952CF"/>
    <w:rsid w:val="00B96D95"/>
    <w:rsid w:val="00B97359"/>
    <w:rsid w:val="00BA12B2"/>
    <w:rsid w:val="00BA28C2"/>
    <w:rsid w:val="00BB71BA"/>
    <w:rsid w:val="00BD698E"/>
    <w:rsid w:val="00BE07A4"/>
    <w:rsid w:val="00C00795"/>
    <w:rsid w:val="00C02E26"/>
    <w:rsid w:val="00C067C5"/>
    <w:rsid w:val="00C448F5"/>
    <w:rsid w:val="00C61196"/>
    <w:rsid w:val="00C625E6"/>
    <w:rsid w:val="00CB6772"/>
    <w:rsid w:val="00CC05D9"/>
    <w:rsid w:val="00CD7582"/>
    <w:rsid w:val="00CF17B2"/>
    <w:rsid w:val="00CF3CBD"/>
    <w:rsid w:val="00D0020C"/>
    <w:rsid w:val="00D06E8C"/>
    <w:rsid w:val="00D1215F"/>
    <w:rsid w:val="00D20E06"/>
    <w:rsid w:val="00D31A00"/>
    <w:rsid w:val="00D4119E"/>
    <w:rsid w:val="00D473F2"/>
    <w:rsid w:val="00D476A9"/>
    <w:rsid w:val="00D568D3"/>
    <w:rsid w:val="00D62D37"/>
    <w:rsid w:val="00D65641"/>
    <w:rsid w:val="00D81F4E"/>
    <w:rsid w:val="00DE198F"/>
    <w:rsid w:val="00DF2F30"/>
    <w:rsid w:val="00E0532D"/>
    <w:rsid w:val="00E14173"/>
    <w:rsid w:val="00E25C6D"/>
    <w:rsid w:val="00E32D5D"/>
    <w:rsid w:val="00E345B8"/>
    <w:rsid w:val="00E40B53"/>
    <w:rsid w:val="00E42361"/>
    <w:rsid w:val="00E53BE2"/>
    <w:rsid w:val="00E76367"/>
    <w:rsid w:val="00EC5012"/>
    <w:rsid w:val="00ED3ECF"/>
    <w:rsid w:val="00ED5C4B"/>
    <w:rsid w:val="00EE427D"/>
    <w:rsid w:val="00EE70D2"/>
    <w:rsid w:val="00F005A0"/>
    <w:rsid w:val="00F0678C"/>
    <w:rsid w:val="00F20156"/>
    <w:rsid w:val="00F25533"/>
    <w:rsid w:val="00F31EB1"/>
    <w:rsid w:val="00F43B72"/>
    <w:rsid w:val="00F563A2"/>
    <w:rsid w:val="00F6077F"/>
    <w:rsid w:val="00F63B5F"/>
    <w:rsid w:val="00FA1F5A"/>
    <w:rsid w:val="00FA6A8C"/>
    <w:rsid w:val="00FB5CCC"/>
    <w:rsid w:val="00FC3BD8"/>
    <w:rsid w:val="00FC7A47"/>
    <w:rsid w:val="00FD1384"/>
    <w:rsid w:val="00FE218D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4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1F33"/>
    <w:pPr>
      <w:spacing w:after="40" w:line="192" w:lineRule="auto"/>
      <w:ind w:right="578"/>
    </w:pPr>
    <w:rPr>
      <w:rFonts w:eastAsia="맑은 고딕"/>
    </w:rPr>
  </w:style>
  <w:style w:type="paragraph" w:styleId="1">
    <w:name w:val="heading 1"/>
    <w:basedOn w:val="a1"/>
    <w:link w:val="1Char"/>
    <w:uiPriority w:val="3"/>
    <w:qFormat/>
    <w:rsid w:val="001E1F33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hAnsiTheme="majorHAnsi" w:cstheme="majorBidi"/>
      <w:caps/>
      <w:sz w:val="26"/>
      <w:szCs w:val="34"/>
    </w:rPr>
  </w:style>
  <w:style w:type="paragraph" w:styleId="21">
    <w:name w:val="heading 2"/>
    <w:basedOn w:val="a1"/>
    <w:next w:val="a1"/>
    <w:link w:val="2Char"/>
    <w:uiPriority w:val="3"/>
    <w:unhideWhenUsed/>
    <w:qFormat/>
    <w:rsid w:val="001E1F33"/>
    <w:pPr>
      <w:keepNext/>
      <w:keepLines/>
      <w:spacing w:after="120"/>
      <w:outlineLvl w:val="1"/>
    </w:pPr>
    <w:rPr>
      <w:rFonts w:asciiTheme="majorHAnsi" w:hAnsiTheme="majorHAnsi" w:cstheme="majorBidi"/>
      <w:color w:val="auto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1E1F33"/>
    <w:pPr>
      <w:keepNext/>
      <w:keepLines/>
      <w:spacing w:before="40" w:after="0"/>
      <w:outlineLvl w:val="2"/>
    </w:pPr>
    <w:rPr>
      <w:rFonts w:asciiTheme="majorHAnsi" w:hAnsiTheme="majorHAnsi" w:cstheme="majorBidi"/>
      <w:color w:val="6E6E6E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"/>
    <w:qFormat/>
    <w:rsid w:val="001E1F33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hAnsiTheme="majorHAnsi" w:cstheme="majorBidi"/>
      <w:caps/>
      <w:color w:val="595959" w:themeColor="accent2" w:themeShade="80"/>
      <w:kern w:val="28"/>
      <w:sz w:val="64"/>
    </w:rPr>
  </w:style>
  <w:style w:type="character" w:customStyle="1" w:styleId="Char">
    <w:name w:val="제목 Char"/>
    <w:basedOn w:val="a2"/>
    <w:link w:val="a5"/>
    <w:uiPriority w:val="1"/>
    <w:rsid w:val="001E1F33"/>
    <w:rPr>
      <w:rFonts w:asciiTheme="majorHAnsi" w:eastAsia="맑은 고딕" w:hAnsiTheme="majorHAnsi" w:cstheme="majorBidi"/>
      <w:caps/>
      <w:color w:val="595959" w:themeColor="accent2" w:themeShade="80"/>
      <w:kern w:val="28"/>
      <w:sz w:val="64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character" w:customStyle="1" w:styleId="2Char">
    <w:name w:val="제목 2 Char"/>
    <w:basedOn w:val="a2"/>
    <w:link w:val="21"/>
    <w:uiPriority w:val="3"/>
    <w:rsid w:val="001E1F33"/>
    <w:rPr>
      <w:rFonts w:asciiTheme="majorHAnsi" w:eastAsia="맑은 고딕" w:hAnsiTheme="majorHAnsi" w:cstheme="majorBidi"/>
      <w:color w:val="auto"/>
      <w:szCs w:val="26"/>
    </w:rPr>
  </w:style>
  <w:style w:type="paragraph" w:styleId="a0">
    <w:name w:val="List Bullet"/>
    <w:basedOn w:val="a1"/>
    <w:uiPriority w:val="11"/>
    <w:unhideWhenUsed/>
    <w:qFormat/>
    <w:rsid w:val="001E1F33"/>
    <w:pPr>
      <w:numPr>
        <w:numId w:val="5"/>
      </w:numPr>
      <w:spacing w:after="100"/>
    </w:pPr>
  </w:style>
  <w:style w:type="paragraph" w:styleId="a7">
    <w:name w:val="header"/>
    <w:basedOn w:val="a1"/>
    <w:link w:val="Char0"/>
    <w:uiPriority w:val="99"/>
    <w:unhideWhenUsed/>
    <w:rsid w:val="008B5DC0"/>
    <w:pPr>
      <w:spacing w:after="0"/>
    </w:pPr>
  </w:style>
  <w:style w:type="character" w:customStyle="1" w:styleId="Char0">
    <w:name w:val="머리글 Char"/>
    <w:basedOn w:val="a2"/>
    <w:link w:val="a7"/>
    <w:uiPriority w:val="99"/>
    <w:rsid w:val="008B5DC0"/>
  </w:style>
  <w:style w:type="paragraph" w:styleId="a8">
    <w:name w:val="footer"/>
    <w:basedOn w:val="a1"/>
    <w:link w:val="Char1"/>
    <w:uiPriority w:val="99"/>
    <w:unhideWhenUsed/>
    <w:qFormat/>
    <w:rsid w:val="001E1F33"/>
    <w:pPr>
      <w:spacing w:after="0"/>
      <w:ind w:right="0"/>
      <w:jc w:val="right"/>
    </w:pPr>
    <w:rPr>
      <w:noProof/>
    </w:rPr>
  </w:style>
  <w:style w:type="character" w:customStyle="1" w:styleId="Char1">
    <w:name w:val="바닥글 Char"/>
    <w:basedOn w:val="a2"/>
    <w:link w:val="a8"/>
    <w:uiPriority w:val="99"/>
    <w:rsid w:val="001E1F33"/>
    <w:rPr>
      <w:rFonts w:eastAsia="맑은 고딕"/>
      <w:noProof/>
    </w:rPr>
  </w:style>
  <w:style w:type="table" w:styleId="a9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이력서 표"/>
    <w:basedOn w:val="a3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Date"/>
    <w:basedOn w:val="a1"/>
    <w:next w:val="a1"/>
    <w:link w:val="Char2"/>
    <w:uiPriority w:val="6"/>
    <w:unhideWhenUsed/>
    <w:qFormat/>
    <w:rsid w:val="001E1F33"/>
    <w:pPr>
      <w:spacing w:after="120"/>
      <w:ind w:right="144"/>
    </w:pPr>
    <w:rPr>
      <w:color w:val="auto"/>
    </w:rPr>
  </w:style>
  <w:style w:type="character" w:customStyle="1" w:styleId="Char2">
    <w:name w:val="날짜 Char"/>
    <w:basedOn w:val="a2"/>
    <w:link w:val="ab"/>
    <w:uiPriority w:val="6"/>
    <w:rsid w:val="001E1F33"/>
    <w:rPr>
      <w:rFonts w:eastAsia="맑은 고딕"/>
      <w:color w:val="auto"/>
    </w:rPr>
  </w:style>
  <w:style w:type="character" w:styleId="ac">
    <w:name w:val="Emphasis"/>
    <w:basedOn w:val="a2"/>
    <w:uiPriority w:val="7"/>
    <w:unhideWhenUsed/>
    <w:qFormat/>
    <w:rsid w:val="001E1F33"/>
    <w:rPr>
      <w:rFonts w:eastAsia="맑은 고딕"/>
      <w:i/>
      <w:iCs/>
      <w:color w:val="404040" w:themeColor="text1" w:themeTint="BF"/>
    </w:rPr>
  </w:style>
  <w:style w:type="paragraph" w:customStyle="1" w:styleId="ad">
    <w:name w:val="연락처 정보"/>
    <w:basedOn w:val="a1"/>
    <w:uiPriority w:val="2"/>
    <w:qFormat/>
    <w:rsid w:val="001E1F33"/>
    <w:pPr>
      <w:spacing w:after="360"/>
      <w:contextualSpacing/>
    </w:pPr>
  </w:style>
  <w:style w:type="character" w:customStyle="1" w:styleId="1Char">
    <w:name w:val="제목 1 Char"/>
    <w:basedOn w:val="a2"/>
    <w:link w:val="1"/>
    <w:uiPriority w:val="3"/>
    <w:rsid w:val="001E1F33"/>
    <w:rPr>
      <w:rFonts w:asciiTheme="majorHAnsi" w:eastAsia="맑은 고딕" w:hAnsiTheme="majorHAnsi" w:cstheme="majorBidi"/>
      <w:caps/>
      <w:sz w:val="26"/>
      <w:szCs w:val="34"/>
    </w:rPr>
  </w:style>
  <w:style w:type="paragraph" w:styleId="ae">
    <w:name w:val="Balloon Text"/>
    <w:basedOn w:val="a1"/>
    <w:link w:val="Char3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e"/>
    <w:uiPriority w:val="99"/>
    <w:semiHidden/>
    <w:rsid w:val="00CC05D9"/>
    <w:rPr>
      <w:rFonts w:ascii="Segoe UI" w:hAnsi="Segoe UI" w:cs="Segoe UI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CC05D9"/>
    <w:pPr>
      <w:spacing w:after="100"/>
    </w:pPr>
  </w:style>
  <w:style w:type="paragraph" w:styleId="af0">
    <w:name w:val="Block Text"/>
    <w:basedOn w:val="a1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after="100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af1">
    <w:name w:val="Body Text"/>
    <w:basedOn w:val="a1"/>
    <w:link w:val="Char4"/>
    <w:uiPriority w:val="1"/>
    <w:unhideWhenUsed/>
    <w:qFormat/>
    <w:rsid w:val="001E1F33"/>
    <w:pPr>
      <w:spacing w:after="120"/>
    </w:pPr>
  </w:style>
  <w:style w:type="character" w:customStyle="1" w:styleId="Char4">
    <w:name w:val="본문 Char"/>
    <w:basedOn w:val="a2"/>
    <w:link w:val="af1"/>
    <w:uiPriority w:val="1"/>
    <w:rsid w:val="001E1F33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CC05D9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C05D9"/>
  </w:style>
  <w:style w:type="paragraph" w:styleId="32">
    <w:name w:val="Body Text 3"/>
    <w:basedOn w:val="a1"/>
    <w:link w:val="3Char0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C05D9"/>
    <w:rPr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CC05D9"/>
    <w:pPr>
      <w:spacing w:after="100"/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CC05D9"/>
    <w:rPr>
      <w:rFonts w:eastAsia="맑은 고딕"/>
    </w:rPr>
  </w:style>
  <w:style w:type="paragraph" w:styleId="af3">
    <w:name w:val="Body Text Indent"/>
    <w:basedOn w:val="a1"/>
    <w:link w:val="Char6"/>
    <w:uiPriority w:val="99"/>
    <w:semiHidden/>
    <w:unhideWhenUsed/>
    <w:rsid w:val="00CC05D9"/>
    <w:pPr>
      <w:spacing w:after="120"/>
      <w:ind w:left="360"/>
    </w:pPr>
  </w:style>
  <w:style w:type="character" w:customStyle="1" w:styleId="Char6">
    <w:name w:val="본문 들여쓰기 Char"/>
    <w:basedOn w:val="a2"/>
    <w:link w:val="af3"/>
    <w:uiPriority w:val="99"/>
    <w:semiHidden/>
    <w:rsid w:val="00CC05D9"/>
  </w:style>
  <w:style w:type="paragraph" w:styleId="23">
    <w:name w:val="Body Text First Indent 2"/>
    <w:basedOn w:val="af3"/>
    <w:link w:val="2Char1"/>
    <w:uiPriority w:val="99"/>
    <w:semiHidden/>
    <w:unhideWhenUsed/>
    <w:rsid w:val="00CC05D9"/>
    <w:pPr>
      <w:spacing w:after="10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CC05D9"/>
  </w:style>
  <w:style w:type="paragraph" w:styleId="24">
    <w:name w:val="Body Text Indent 2"/>
    <w:basedOn w:val="a1"/>
    <w:link w:val="2Char2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C05D9"/>
  </w:style>
  <w:style w:type="paragraph" w:styleId="33">
    <w:name w:val="Body Text Indent 3"/>
    <w:basedOn w:val="a1"/>
    <w:link w:val="3Char1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C05D9"/>
    <w:rPr>
      <w:szCs w:val="16"/>
    </w:rPr>
  </w:style>
  <w:style w:type="character" w:styleId="af4">
    <w:name w:val="Book Title"/>
    <w:basedOn w:val="a2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af5">
    <w:name w:val="caption"/>
    <w:basedOn w:val="a1"/>
    <w:next w:val="a1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af6">
    <w:name w:val="Closing"/>
    <w:basedOn w:val="a1"/>
    <w:link w:val="Char7"/>
    <w:uiPriority w:val="99"/>
    <w:semiHidden/>
    <w:unhideWhenUsed/>
    <w:rsid w:val="00CC05D9"/>
    <w:pPr>
      <w:spacing w:after="0"/>
      <w:ind w:left="4320"/>
    </w:pPr>
  </w:style>
  <w:style w:type="character" w:customStyle="1" w:styleId="Char7">
    <w:name w:val="맺음말 Char"/>
    <w:basedOn w:val="a2"/>
    <w:link w:val="af6"/>
    <w:uiPriority w:val="99"/>
    <w:semiHidden/>
    <w:rsid w:val="00CC05D9"/>
  </w:style>
  <w:style w:type="table" w:styleId="af7">
    <w:name w:val="Colorful Grid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8">
    <w:name w:val="Colorful List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9">
    <w:name w:val="Colorful Shading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2"/>
    <w:uiPriority w:val="99"/>
    <w:semiHidden/>
    <w:unhideWhenUsed/>
    <w:rsid w:val="00CC05D9"/>
    <w:rPr>
      <w:sz w:val="22"/>
      <w:szCs w:val="16"/>
    </w:rPr>
  </w:style>
  <w:style w:type="paragraph" w:styleId="afb">
    <w:name w:val="annotation text"/>
    <w:basedOn w:val="a1"/>
    <w:link w:val="Char8"/>
    <w:uiPriority w:val="99"/>
    <w:semiHidden/>
    <w:unhideWhenUsed/>
    <w:rsid w:val="00CC05D9"/>
    <w:pPr>
      <w:spacing w:after="100"/>
    </w:pPr>
    <w:rPr>
      <w:szCs w:val="20"/>
    </w:rPr>
  </w:style>
  <w:style w:type="character" w:customStyle="1" w:styleId="Char8">
    <w:name w:val="메모 텍스트 Char"/>
    <w:basedOn w:val="a2"/>
    <w:link w:val="afb"/>
    <w:uiPriority w:val="99"/>
    <w:semiHidden/>
    <w:rsid w:val="00CC05D9"/>
    <w:rPr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CC05D9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CC05D9"/>
    <w:rPr>
      <w:b/>
      <w:bCs/>
      <w:szCs w:val="20"/>
    </w:rPr>
  </w:style>
  <w:style w:type="table" w:styleId="afd">
    <w:name w:val="Dark List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e">
    <w:name w:val="Document Map"/>
    <w:basedOn w:val="a1"/>
    <w:link w:val="Chara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e"/>
    <w:uiPriority w:val="99"/>
    <w:semiHidden/>
    <w:rsid w:val="00CC05D9"/>
    <w:rPr>
      <w:rFonts w:ascii="Segoe UI" w:hAnsi="Segoe UI" w:cs="Segoe UI"/>
      <w:szCs w:val="16"/>
    </w:rPr>
  </w:style>
  <w:style w:type="paragraph" w:styleId="aff">
    <w:name w:val="E-mail Signature"/>
    <w:basedOn w:val="a1"/>
    <w:link w:val="Charb"/>
    <w:uiPriority w:val="99"/>
    <w:semiHidden/>
    <w:unhideWhenUsed/>
    <w:rsid w:val="00CC05D9"/>
    <w:pPr>
      <w:spacing w:after="0"/>
    </w:pPr>
  </w:style>
  <w:style w:type="character" w:customStyle="1" w:styleId="Charb">
    <w:name w:val="전자 메일 서명 Char"/>
    <w:basedOn w:val="a2"/>
    <w:link w:val="aff"/>
    <w:uiPriority w:val="99"/>
    <w:semiHidden/>
    <w:rsid w:val="00CC05D9"/>
  </w:style>
  <w:style w:type="character" w:styleId="aff0">
    <w:name w:val="endnote reference"/>
    <w:basedOn w:val="a2"/>
    <w:uiPriority w:val="99"/>
    <w:semiHidden/>
    <w:unhideWhenUsed/>
    <w:rsid w:val="00CC05D9"/>
    <w:rPr>
      <w:vertAlign w:val="superscript"/>
    </w:rPr>
  </w:style>
  <w:style w:type="paragraph" w:styleId="aff1">
    <w:name w:val="endnote text"/>
    <w:basedOn w:val="a1"/>
    <w:link w:val="Charc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c">
    <w:name w:val="미주 텍스트 Char"/>
    <w:basedOn w:val="a2"/>
    <w:link w:val="aff1"/>
    <w:uiPriority w:val="99"/>
    <w:semiHidden/>
    <w:rsid w:val="00CC05D9"/>
    <w:rPr>
      <w:szCs w:val="20"/>
    </w:rPr>
  </w:style>
  <w:style w:type="paragraph" w:styleId="aff2">
    <w:name w:val="envelope address"/>
    <w:basedOn w:val="a1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4">
    <w:name w:val="FollowedHyperlink"/>
    <w:basedOn w:val="a2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aff5">
    <w:name w:val="footnote reference"/>
    <w:basedOn w:val="a2"/>
    <w:uiPriority w:val="99"/>
    <w:semiHidden/>
    <w:unhideWhenUsed/>
    <w:rsid w:val="00CC05D9"/>
    <w:rPr>
      <w:vertAlign w:val="superscript"/>
    </w:rPr>
  </w:style>
  <w:style w:type="paragraph" w:styleId="aff6">
    <w:name w:val="footnote text"/>
    <w:basedOn w:val="a1"/>
    <w:link w:val="Chard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Chard">
    <w:name w:val="각주 텍스트 Char"/>
    <w:basedOn w:val="a2"/>
    <w:link w:val="aff6"/>
    <w:uiPriority w:val="99"/>
    <w:semiHidden/>
    <w:rsid w:val="00CC05D9"/>
    <w:rPr>
      <w:szCs w:val="20"/>
    </w:rPr>
  </w:style>
  <w:style w:type="table" w:styleId="10">
    <w:name w:val="Grid Table 1 Light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">
    <w:name w:val="Grid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Grid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">
    <w:name w:val="Grid Table 5 Dark Accent 2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Grid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1E1F33"/>
    <w:rPr>
      <w:rFonts w:asciiTheme="majorHAnsi" w:eastAsia="맑은 고딕" w:hAnsiTheme="majorHAnsi" w:cstheme="majorBidi"/>
      <w:color w:val="6E6E6E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CC05D9"/>
  </w:style>
  <w:style w:type="paragraph" w:styleId="HTML0">
    <w:name w:val="HTML Address"/>
    <w:basedOn w:val="a1"/>
    <w:link w:val="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C05D9"/>
    <w:rPr>
      <w:i/>
      <w:iCs/>
    </w:rPr>
  </w:style>
  <w:style w:type="character" w:styleId="HTML1">
    <w:name w:val="HTML Cite"/>
    <w:basedOn w:val="a2"/>
    <w:uiPriority w:val="99"/>
    <w:semiHidden/>
    <w:unhideWhenUsed/>
    <w:rsid w:val="00CC05D9"/>
    <w:rPr>
      <w:i/>
      <w:iCs/>
    </w:rPr>
  </w:style>
  <w:style w:type="character" w:styleId="HTML2">
    <w:name w:val="HTML Code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C05D9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C05D9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C05D9"/>
    <w:rPr>
      <w:i/>
      <w:iCs/>
    </w:rPr>
  </w:style>
  <w:style w:type="character" w:styleId="aff7">
    <w:name w:val="Hyperlink"/>
    <w:basedOn w:val="a2"/>
    <w:uiPriority w:val="99"/>
    <w:unhideWhenUsed/>
    <w:rsid w:val="00CC05D9"/>
    <w:rPr>
      <w:color w:val="5F5F5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aff8">
    <w:name w:val="index heading"/>
    <w:basedOn w:val="a1"/>
    <w:next w:val="11"/>
    <w:uiPriority w:val="99"/>
    <w:semiHidden/>
    <w:unhideWhenUsed/>
    <w:rsid w:val="00CC05D9"/>
    <w:pPr>
      <w:spacing w:after="100"/>
    </w:pPr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affa">
    <w:name w:val="Intense Quote"/>
    <w:basedOn w:val="a1"/>
    <w:next w:val="a1"/>
    <w:link w:val="Chare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hare">
    <w:name w:val="강한 인용 Char"/>
    <w:basedOn w:val="a2"/>
    <w:link w:val="affa"/>
    <w:uiPriority w:val="30"/>
    <w:semiHidden/>
    <w:rsid w:val="000C0CA7"/>
    <w:rPr>
      <w:i/>
      <w:iCs/>
      <w:color w:val="6E6E6E" w:themeColor="accent1" w:themeShade="80"/>
    </w:rPr>
  </w:style>
  <w:style w:type="character" w:styleId="affb">
    <w:name w:val="Intense Reference"/>
    <w:basedOn w:val="a2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affc">
    <w:name w:val="Light Grid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CC05D9"/>
  </w:style>
  <w:style w:type="paragraph" w:styleId="afff0">
    <w:name w:val="List"/>
    <w:basedOn w:val="a1"/>
    <w:uiPriority w:val="99"/>
    <w:semiHidden/>
    <w:unhideWhenUsed/>
    <w:rsid w:val="00CC05D9"/>
    <w:pPr>
      <w:spacing w:after="100"/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C05D9"/>
    <w:pPr>
      <w:spacing w:after="100"/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C05D9"/>
    <w:pPr>
      <w:spacing w:after="100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C05D9"/>
    <w:pPr>
      <w:spacing w:after="100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C05D9"/>
    <w:pPr>
      <w:spacing w:after="100"/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CC05D9"/>
    <w:pPr>
      <w:numPr>
        <w:numId w:val="6"/>
      </w:numPr>
      <w:spacing w:after="100"/>
      <w:contextualSpacing/>
    </w:pPr>
  </w:style>
  <w:style w:type="paragraph" w:styleId="30">
    <w:name w:val="List Bullet 3"/>
    <w:basedOn w:val="a1"/>
    <w:uiPriority w:val="99"/>
    <w:semiHidden/>
    <w:unhideWhenUsed/>
    <w:rsid w:val="00CC05D9"/>
    <w:pPr>
      <w:numPr>
        <w:numId w:val="7"/>
      </w:numPr>
      <w:spacing w:after="100"/>
      <w:contextualSpacing/>
    </w:pPr>
  </w:style>
  <w:style w:type="paragraph" w:styleId="40">
    <w:name w:val="List Bullet 4"/>
    <w:basedOn w:val="a1"/>
    <w:uiPriority w:val="99"/>
    <w:semiHidden/>
    <w:unhideWhenUsed/>
    <w:rsid w:val="00CC05D9"/>
    <w:pPr>
      <w:numPr>
        <w:numId w:val="8"/>
      </w:numPr>
      <w:spacing w:after="100"/>
      <w:contextualSpacing/>
    </w:pPr>
  </w:style>
  <w:style w:type="paragraph" w:styleId="50">
    <w:name w:val="List Bullet 5"/>
    <w:basedOn w:val="a1"/>
    <w:uiPriority w:val="99"/>
    <w:semiHidden/>
    <w:unhideWhenUsed/>
    <w:rsid w:val="00CC05D9"/>
    <w:pPr>
      <w:numPr>
        <w:numId w:val="9"/>
      </w:numPr>
      <w:spacing w:after="100"/>
      <w:contextualSpacing/>
    </w:pPr>
  </w:style>
  <w:style w:type="paragraph" w:styleId="afff1">
    <w:name w:val="List Continue"/>
    <w:basedOn w:val="a1"/>
    <w:uiPriority w:val="99"/>
    <w:semiHidden/>
    <w:unhideWhenUsed/>
    <w:rsid w:val="00CC05D9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C05D9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a">
    <w:name w:val="List Number"/>
    <w:basedOn w:val="a1"/>
    <w:uiPriority w:val="8"/>
    <w:rsid w:val="00CC05D9"/>
    <w:pPr>
      <w:numPr>
        <w:numId w:val="10"/>
      </w:numPr>
      <w:spacing w:after="100"/>
      <w:contextualSpacing/>
    </w:pPr>
  </w:style>
  <w:style w:type="paragraph" w:styleId="2">
    <w:name w:val="List Number 2"/>
    <w:basedOn w:val="a1"/>
    <w:uiPriority w:val="99"/>
    <w:semiHidden/>
    <w:unhideWhenUsed/>
    <w:rsid w:val="00CC05D9"/>
    <w:pPr>
      <w:numPr>
        <w:numId w:val="11"/>
      </w:numPr>
      <w:spacing w:after="100"/>
      <w:contextualSpacing/>
    </w:pPr>
  </w:style>
  <w:style w:type="paragraph" w:styleId="3">
    <w:name w:val="List Number 3"/>
    <w:basedOn w:val="a1"/>
    <w:uiPriority w:val="99"/>
    <w:semiHidden/>
    <w:unhideWhenUsed/>
    <w:rsid w:val="00CC05D9"/>
    <w:pPr>
      <w:numPr>
        <w:numId w:val="12"/>
      </w:numPr>
      <w:spacing w:after="100"/>
      <w:contextualSpacing/>
    </w:pPr>
  </w:style>
  <w:style w:type="paragraph" w:styleId="4">
    <w:name w:val="List Number 4"/>
    <w:basedOn w:val="a1"/>
    <w:uiPriority w:val="99"/>
    <w:semiHidden/>
    <w:unhideWhenUsed/>
    <w:rsid w:val="00CC05D9"/>
    <w:pPr>
      <w:numPr>
        <w:numId w:val="13"/>
      </w:numPr>
      <w:spacing w:after="100"/>
      <w:contextualSpacing/>
    </w:pPr>
  </w:style>
  <w:style w:type="paragraph" w:styleId="5">
    <w:name w:val="List Number 5"/>
    <w:basedOn w:val="a1"/>
    <w:uiPriority w:val="99"/>
    <w:semiHidden/>
    <w:unhideWhenUsed/>
    <w:rsid w:val="00CC05D9"/>
    <w:pPr>
      <w:numPr>
        <w:numId w:val="14"/>
      </w:numPr>
      <w:spacing w:after="100"/>
      <w:contextualSpacing/>
    </w:pPr>
  </w:style>
  <w:style w:type="paragraph" w:styleId="afff2">
    <w:name w:val="List Paragraph"/>
    <w:basedOn w:val="a1"/>
    <w:uiPriority w:val="34"/>
    <w:unhideWhenUsed/>
    <w:qFormat/>
    <w:rsid w:val="00CC05D9"/>
    <w:pPr>
      <w:spacing w:after="100"/>
      <w:ind w:left="720"/>
      <w:contextualSpacing/>
    </w:pPr>
  </w:style>
  <w:style w:type="table" w:styleId="12">
    <w:name w:val="List Table 1 Light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0">
    <w:name w:val="List Table 1 Light Accent 2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0">
    <w:name w:val="List Table 2 Accent 2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List Table 4 Accent 2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List Table 6 Colorful Accent 2"/>
    <w:basedOn w:val="a3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3"/>
    <w:uiPriority w:val="99"/>
    <w:semiHidden/>
    <w:rsid w:val="00CC05D9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1"/>
    <w:link w:val="Charf0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harf0">
    <w:name w:val="메시지 머리글 Char"/>
    <w:basedOn w:val="a2"/>
    <w:link w:val="afff4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CC05D9"/>
    <w:pPr>
      <w:spacing w:after="100"/>
    </w:pPr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CC05D9"/>
    <w:pPr>
      <w:spacing w:after="100"/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CC05D9"/>
    <w:pPr>
      <w:spacing w:after="0"/>
    </w:pPr>
  </w:style>
  <w:style w:type="character" w:customStyle="1" w:styleId="Charf1">
    <w:name w:val="각주/미주 머리글 Char"/>
    <w:basedOn w:val="a2"/>
    <w:link w:val="afff7"/>
    <w:uiPriority w:val="99"/>
    <w:semiHidden/>
    <w:rsid w:val="00CC05D9"/>
  </w:style>
  <w:style w:type="character" w:styleId="afff8">
    <w:name w:val="page number"/>
    <w:basedOn w:val="a2"/>
    <w:uiPriority w:val="99"/>
    <w:semiHidden/>
    <w:unhideWhenUsed/>
    <w:rsid w:val="00CC05D9"/>
  </w:style>
  <w:style w:type="table" w:styleId="16">
    <w:name w:val="Plain Table 1"/>
    <w:basedOn w:val="a3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9"/>
    <w:uiPriority w:val="99"/>
    <w:semiHidden/>
    <w:rsid w:val="00CC05D9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a"/>
    <w:uiPriority w:val="29"/>
    <w:semiHidden/>
    <w:rsid w:val="00CC05D9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CC05D9"/>
    <w:pPr>
      <w:spacing w:after="100"/>
    </w:pPr>
  </w:style>
  <w:style w:type="character" w:customStyle="1" w:styleId="Charf4">
    <w:name w:val="인사말 Char"/>
    <w:basedOn w:val="a2"/>
    <w:link w:val="afffb"/>
    <w:uiPriority w:val="99"/>
    <w:semiHidden/>
    <w:rsid w:val="00CC05D9"/>
  </w:style>
  <w:style w:type="paragraph" w:styleId="afffc">
    <w:name w:val="Signature"/>
    <w:basedOn w:val="a1"/>
    <w:link w:val="Charf5"/>
    <w:uiPriority w:val="99"/>
    <w:semiHidden/>
    <w:unhideWhenUsed/>
    <w:rsid w:val="00CC05D9"/>
    <w:pPr>
      <w:spacing w:after="0"/>
      <w:ind w:left="4320"/>
    </w:pPr>
  </w:style>
  <w:style w:type="character" w:customStyle="1" w:styleId="Charf5">
    <w:name w:val="서명 Char"/>
    <w:basedOn w:val="a2"/>
    <w:link w:val="afffc"/>
    <w:uiPriority w:val="99"/>
    <w:semiHidden/>
    <w:rsid w:val="00CC05D9"/>
  </w:style>
  <w:style w:type="character" w:styleId="afffd">
    <w:name w:val="Strong"/>
    <w:basedOn w:val="a2"/>
    <w:uiPriority w:val="22"/>
    <w:semiHidden/>
    <w:unhideWhenUsed/>
    <w:qFormat/>
    <w:rsid w:val="00CC05D9"/>
    <w:rPr>
      <w:b/>
      <w:bCs/>
    </w:rPr>
  </w:style>
  <w:style w:type="paragraph" w:styleId="afffe">
    <w:name w:val="Subtitle"/>
    <w:basedOn w:val="a1"/>
    <w:next w:val="a1"/>
    <w:link w:val="Charf6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Charf6">
    <w:name w:val="부제 Char"/>
    <w:basedOn w:val="a2"/>
    <w:link w:val="afff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affff">
    <w:name w:val="Subtle Emphasis"/>
    <w:basedOn w:val="a2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CC05D9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CC05D9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CC05D9"/>
    <w:pPr>
      <w:spacing w:before="120" w:after="10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C05D9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C05D9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C05D9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C05D9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C05D9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C05D9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C05D9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C05D9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C05D9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1f0">
    <w:name w:val="표준1"/>
    <w:rsid w:val="001E1F33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맑은 고딕" w:hAnsi="Times New Roman" w:cs="Lucida Sans"/>
      <w:color w:val="auto"/>
      <w:kern w:val="3"/>
      <w:sz w:val="24"/>
      <w:szCs w:val="24"/>
      <w:lang w:eastAsia="zh-CN" w:bidi="hi-IN"/>
    </w:rPr>
  </w:style>
  <w:style w:type="character" w:styleId="affff9">
    <w:name w:val="Unresolved Mention"/>
    <w:basedOn w:val="a2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elog.io/@nathankim0/%EB%B9%84%EB%8F%99%EA%B8%B0-%EC%9E%91%EC%97%85-%EA%B4%80%EB%A6%AC-%ED%9A%8C%EA%B3%A0-Type-%EA%B3%BC-Sta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ithub.com/ghojeong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mailto:rhwjddhk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yro/Library/Containers/com.microsoft.Word/Data/Library/Application%20Support/Microsoft/Office/16.0/DTS/Search/%7bACA43C74-6C23-1146-98C9-DDF59B1F568F%7dtf33980042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{ACA43C74-6C23-1146-98C9-DDF59B1F568F}tf33980042_win32.dotx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2024-01-24T04:18:00Z</dcterms:created>
  <dcterms:modified xsi:type="dcterms:W3CDTF">2024-01-24T04:21:00Z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